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W w:w="96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1725"/>
        <w:gridCol w:w="5805"/>
      </w:tblGrid>
      <w:tr w:rsidR="00F03DA6" w:rsidTr="293B1FC4" w14:paraId="672A6659" w14:textId="77777777">
        <w:trPr>
          <w:trHeight w:val="300"/>
        </w:trPr>
        <w:tc>
          <w:tcPr>
            <w:tcW w:w="9633" w:type="dxa"/>
            <w:gridSpan w:val="3"/>
            <w:tcMar/>
          </w:tcPr>
          <w:p w:rsidR="00F03DA6" w:rsidP="00DB42AE" w:rsidRDefault="002F3109" w14:paraId="0A37501D" w14:textId="34930606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0D335173" wp14:editId="701C2ACF">
                  <wp:extent cx="3295650" cy="1276350"/>
                  <wp:effectExtent l="0" t="0" r="0" b="0"/>
                  <wp:docPr id="835562553" name="Obrázek 8355625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Tr="293B1FC4" w14:paraId="4B9278FA" w14:textId="77777777">
        <w:trPr>
          <w:trHeight w:val="300"/>
        </w:trPr>
        <w:tc>
          <w:tcPr>
            <w:tcW w:w="9633" w:type="dxa"/>
            <w:gridSpan w:val="3"/>
            <w:tcMar/>
            <w:vAlign w:val="center"/>
          </w:tcPr>
          <w:p w:rsidRPr="00C91564" w:rsidR="00F03DA6" w:rsidP="009807D3" w:rsidRDefault="00811BD3" w14:paraId="7751DE3C" w14:textId="77777777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Pr="00C91564" w:rsid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Pr="00811BD3" w:rsidR="00C91564" w:rsidRDefault="00C91564" w14:paraId="6C6819E6" w14:textId="77777777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:rsidTr="293B1FC4" w14:paraId="283CB868" w14:textId="77777777">
        <w:trPr>
          <w:trHeight w:val="360"/>
        </w:trPr>
        <w:tc>
          <w:tcPr>
            <w:tcW w:w="9633" w:type="dxa"/>
            <w:gridSpan w:val="3"/>
            <w:tcMar/>
            <w:vAlign w:val="center"/>
          </w:tcPr>
          <w:p w:rsidRPr="00C91564" w:rsidR="00FC1F9B" w:rsidP="293B1FC4" w:rsidRDefault="00D04100" w14:paraId="0843D19B" w14:textId="1A417E4C">
            <w:pPr>
              <w:spacing w:after="0" w:line="240" w:lineRule="auto"/>
              <w:jc w:val="center"/>
              <w:rPr>
                <w:rFonts w:ascii="Arial Narrow" w:hAnsi="Arial Narrow" w:cs="Arial Narrow"/>
                <w:b w:val="1"/>
                <w:bCs w:val="1"/>
                <w:sz w:val="44"/>
                <w:szCs w:val="44"/>
              </w:rPr>
            </w:pPr>
            <w:r w:rsidRPr="293B1FC4" w:rsidR="303DF73E">
              <w:rPr>
                <w:rFonts w:ascii="Arial Narrow" w:hAnsi="Arial Narrow" w:cs="Arial Narrow"/>
                <w:b w:val="1"/>
                <w:bCs w:val="1"/>
                <w:sz w:val="44"/>
                <w:szCs w:val="44"/>
              </w:rPr>
              <w:t>Sport lift – posilovací aplikace pro sportovce</w:t>
            </w:r>
          </w:p>
          <w:p w:rsidRPr="00C91564" w:rsidR="00FC1F9B" w:rsidP="00FC1F9B" w:rsidRDefault="00D04100" w14:paraId="48C46A77" w14:textId="37FA282A">
            <w:pPr>
              <w:spacing w:after="0" w:line="240" w:lineRule="auto"/>
              <w:jc w:val="center"/>
              <w:rPr>
                <w:rFonts w:ascii="Arial Narrow" w:hAnsi="Arial Narrow" w:cs="Arial Narrow"/>
                <w:b w:val="1"/>
                <w:bCs w:val="1"/>
                <w:sz w:val="44"/>
                <w:szCs w:val="44"/>
              </w:rPr>
            </w:pPr>
          </w:p>
        </w:tc>
      </w:tr>
      <w:tr w:rsidR="00F03DA6" w:rsidTr="293B1FC4" w14:paraId="2F51A19B" w14:textId="77777777">
        <w:trPr>
          <w:trHeight w:val="300"/>
        </w:trPr>
        <w:tc>
          <w:tcPr>
            <w:tcW w:w="9633" w:type="dxa"/>
            <w:gridSpan w:val="3"/>
            <w:tcMar/>
          </w:tcPr>
          <w:p w:rsidRPr="00C91564" w:rsidR="00F03DA6" w:rsidP="00C91564" w:rsidRDefault="00D04100" w14:paraId="317DA2DD" w14:textId="625EBE61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 w:rsidRPr="293B1FC4" w:rsidR="303DF73E">
              <w:rPr>
                <w:rFonts w:ascii="Arial Narrow" w:hAnsi="Arial Narrow" w:cs="Arial Narrow"/>
                <w:sz w:val="40"/>
                <w:szCs w:val="40"/>
              </w:rPr>
              <w:t>Tomáš Hejhal</w:t>
            </w:r>
          </w:p>
        </w:tc>
      </w:tr>
      <w:tr w:rsidR="00C91564" w:rsidTr="293B1FC4" w14:paraId="22CE71A3" w14:textId="77777777">
        <w:trPr>
          <w:trHeight w:val="300"/>
        </w:trPr>
        <w:tc>
          <w:tcPr>
            <w:tcW w:w="9633" w:type="dxa"/>
            <w:gridSpan w:val="3"/>
            <w:tcMar/>
            <w:vAlign w:val="center"/>
          </w:tcPr>
          <w:p w:rsidRPr="00E41AE1" w:rsidR="00FC1F9B" w:rsidP="293B1FC4" w:rsidRDefault="00E41AE1" w14:paraId="425AB6E0" w14:textId="4E0BCD23">
            <w:pPr>
              <w:spacing w:after="0" w:line="240" w:lineRule="auto"/>
              <w:jc w:val="center"/>
              <w:rPr>
                <w:rFonts w:ascii="Arial Narrow" w:hAnsi="Arial Narrow" w:cs="Arial Narrow"/>
                <w:noProof/>
                <w:sz w:val="40"/>
                <w:szCs w:val="40"/>
                <w:lang w:val="en-US"/>
              </w:rPr>
            </w:pPr>
          </w:p>
        </w:tc>
      </w:tr>
      <w:tr w:rsidR="00F03DA6" w:rsidTr="293B1FC4" w14:paraId="5DAB6C7B" w14:textId="77777777">
        <w:trPr>
          <w:trHeight w:val="300"/>
        </w:trPr>
        <w:tc>
          <w:tcPr>
            <w:tcW w:w="3828" w:type="dxa"/>
            <w:gridSpan w:val="2"/>
            <w:tcMar/>
          </w:tcPr>
          <w:p w:rsidR="00F03DA6" w:rsidRDefault="00F03DA6" w14:paraId="02EB378F" w14:textId="77777777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05" w:type="dxa"/>
            <w:tcMar/>
          </w:tcPr>
          <w:p w:rsidR="00F03DA6" w:rsidRDefault="00F03DA6" w14:paraId="6A05A809" w14:textId="77777777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293B1FC4" w14:paraId="63E38993" w14:textId="77777777">
        <w:trPr>
          <w:trHeight w:val="4583"/>
        </w:trPr>
        <w:tc>
          <w:tcPr>
            <w:tcW w:w="2103" w:type="dxa"/>
            <w:tcMar/>
            <w:vAlign w:val="center"/>
          </w:tcPr>
          <w:p w:rsidR="005D5EFD" w:rsidP="293B1FC4" w:rsidRDefault="005D5EFD" w14:paraId="2A22A66C" w14:textId="2DBFE74B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32022762" w14:textId="65FB57CF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4F2C501D" w14:textId="35896E43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117F42CC" w14:textId="53543B3B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376F0FCC" w14:textId="47C614FA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4CFF9F01" w14:textId="00E82BAB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2EFA0C49" w14:textId="0713C702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7CAE7D79" w14:textId="2F711B67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69D1C132" w14:textId="6EADDD3B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64119229" w14:textId="5CA12D59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70054851" w14:textId="417B697A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768FC51A" w14:textId="61D15258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3819B65E" w14:textId="11937E4F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6A4E4BDE" w14:textId="0469E481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0075647D" w14:textId="313F3BAF">
            <w:pPr>
              <w:spacing w:after="0" w:line="240" w:lineRule="auto"/>
              <w:ind w:left="397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10A30228" w14:textId="745A5667">
            <w:pPr>
              <w:spacing w:after="0" w:line="240" w:lineRule="auto"/>
              <w:ind w:left="0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4A597549" w14:textId="23166EC9">
            <w:pPr>
              <w:pStyle w:val="Normln"/>
              <w:spacing w:after="0" w:line="240" w:lineRule="auto"/>
              <w:ind w:left="0" w:right="284"/>
              <w:rPr>
                <w:rFonts w:ascii="Arial Narrow" w:hAnsi="Arial Narrow" w:cs="Arial Narrow"/>
                <w:sz w:val="28"/>
                <w:szCs w:val="28"/>
              </w:rPr>
            </w:pPr>
            <w:r w:rsidRPr="293B1FC4" w:rsidR="7EFB3D5E"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  <w:t>Obor:</w:t>
            </w:r>
            <w:r w:rsidRPr="293B1FC4" w:rsidR="7EFB3D5E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P="005D5EFD" w:rsidRDefault="005D5EFD" w14:paraId="5A39BBE3" w14:textId="77777777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530" w:type="dxa"/>
            <w:gridSpan w:val="2"/>
            <w:tcMar/>
            <w:vAlign w:val="center"/>
          </w:tcPr>
          <w:p w:rsidRPr="00E219C1" w:rsidR="005D5EFD" w:rsidP="293B1FC4" w:rsidRDefault="005D5EFD" w14:paraId="6324EBA4" w14:textId="7A4053DF">
            <w:pPr>
              <w:pStyle w:val="Normln"/>
              <w:spacing w:after="0" w:line="240" w:lineRule="auto"/>
              <w:ind w:left="0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 w:rsidR="0B03E338">
              <w:drawing>
                <wp:inline wp14:editId="4B7C90C2" wp14:anchorId="4358F55D">
                  <wp:extent cx="3345853" cy="2900834"/>
                  <wp:effectExtent l="0" t="0" r="0" b="0"/>
                  <wp:docPr id="19040113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aede24fdc3640e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853" cy="290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E219C1" w:rsidR="005D5EFD" w:rsidP="293B1FC4" w:rsidRDefault="005D5EFD" w14:paraId="0B18BD48" w14:textId="5A445E54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</w:p>
          <w:p w:rsidRPr="00E219C1" w:rsidR="005D5EFD" w:rsidP="293B1FC4" w:rsidRDefault="005D5EFD" w14:paraId="3F428E45" w14:textId="27249265">
            <w:pPr>
              <w:pStyle w:val="Normln"/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</w:p>
          <w:p w:rsidRPr="00E219C1" w:rsidR="005D5EFD" w:rsidP="293B1FC4" w:rsidRDefault="005D5EFD" w14:paraId="4C9B2832" w14:textId="1C66C546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</w:p>
          <w:p w:rsidRPr="00E219C1" w:rsidR="005D5EFD" w:rsidP="293B1FC4" w:rsidRDefault="005D5EFD" w14:paraId="15BBE1DD" w14:textId="30598F7D">
            <w:pPr>
              <w:pStyle w:val="Normln"/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name="Rozevírací2" w:id="1"/>
            <w:r w:rsidRPr="293B1FC4" w:rsidR="7EFB3D5E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br/>
            </w:r>
            <w:r w:rsidRPr="293B1FC4" w:rsidR="7EFB3D5E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  <w:p w:rsidRPr="00E219C1" w:rsidR="005D5EFD" w:rsidP="293B1FC4" w:rsidRDefault="005D5EFD" w14:paraId="3486F6D5" w14:textId="1B9F471D">
            <w:pPr>
              <w:pStyle w:val="Normln"/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</w:p>
        </w:tc>
      </w:tr>
      <w:tr w:rsidR="005D5EFD" w:rsidTr="293B1FC4" w14:paraId="31288559" w14:textId="77777777">
        <w:trPr>
          <w:trHeight w:val="877"/>
        </w:trPr>
        <w:tc>
          <w:tcPr>
            <w:tcW w:w="2103" w:type="dxa"/>
            <w:tcMar/>
            <w:vAlign w:val="center"/>
          </w:tcPr>
          <w:p w:rsidR="005D5EFD" w:rsidP="293B1FC4" w:rsidRDefault="005D5EFD" w14:paraId="7C546FE4" w14:textId="77777777">
            <w:pPr>
              <w:spacing w:line="240" w:lineRule="auto"/>
              <w:ind w:left="0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  <w:r w:rsidRPr="293B1FC4" w:rsidR="7EFB3D5E"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  <w:t>Třída:</w:t>
            </w:r>
          </w:p>
          <w:p w:rsidR="293B1FC4" w:rsidP="293B1FC4" w:rsidRDefault="293B1FC4" w14:paraId="5BB9A2B2" w14:textId="2D6C7983">
            <w:pPr>
              <w:spacing w:after="0" w:line="240" w:lineRule="auto"/>
              <w:ind w:left="0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  <w:p w:rsidR="005D5EFD" w:rsidP="293B1FC4" w:rsidRDefault="005D5EFD" w14:paraId="5057CC31" w14:textId="77777777">
            <w:pPr>
              <w:spacing w:after="0" w:line="240" w:lineRule="auto"/>
              <w:ind w:left="0" w:right="284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  <w:r w:rsidRPr="293B1FC4" w:rsidR="7EFB3D5E"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  <w:t>Školní rok:</w:t>
            </w:r>
          </w:p>
        </w:tc>
        <w:tc>
          <w:tcPr>
            <w:tcW w:w="7530" w:type="dxa"/>
            <w:gridSpan w:val="2"/>
            <w:tcMar/>
            <w:vAlign w:val="center"/>
          </w:tcPr>
          <w:p w:rsidR="005D5EFD" w:rsidP="293B1FC4" w:rsidRDefault="005D5EFD" w14:paraId="70B99F6E" w14:textId="4D86EF7E">
            <w:pPr>
              <w:spacing w:line="240" w:lineRule="auto"/>
              <w:ind w:left="0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 w:rsidRPr="293B1FC4" w:rsidR="35FD9765">
              <w:rPr>
                <w:rFonts w:ascii="Arial Narrow" w:hAnsi="Arial Narrow" w:cs="Arial Narrow"/>
                <w:sz w:val="28"/>
                <w:szCs w:val="28"/>
              </w:rPr>
              <w:t xml:space="preserve">     </w:t>
            </w:r>
            <w:r w:rsidRPr="293B1FC4" w:rsidR="7EFB3D5E"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293B1FC4" w:rsidP="293B1FC4" w:rsidRDefault="293B1FC4" w14:paraId="246E1ED3" w14:textId="5B81A595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</w:p>
          <w:p w:rsidRPr="005D5EFD" w:rsidR="005D5EFD" w:rsidP="00F25CDC" w:rsidRDefault="005D5EFD" w14:paraId="2F8FA5BA" w14:textId="2DBBF6DF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</w:t>
            </w:r>
            <w:r w:rsidR="00F25CDC">
              <w:rPr>
                <w:rFonts w:ascii="Arial Narrow" w:hAnsi="Arial Narrow" w:cs="Arial Narrow"/>
                <w:sz w:val="28"/>
                <w:szCs w:val="28"/>
              </w:rPr>
              <w:t>2</w:t>
            </w:r>
            <w:r w:rsidR="00D04100">
              <w:rPr>
                <w:rFonts w:ascii="Arial Narrow" w:hAnsi="Arial Narrow" w:cs="Arial Narrow"/>
                <w:sz w:val="28"/>
                <w:szCs w:val="28"/>
              </w:rPr>
              <w:t>4</w:t>
            </w:r>
            <w:r>
              <w:rPr>
                <w:rFonts w:ascii="Arial Narrow" w:hAnsi="Arial Narrow" w:cs="Arial Narrow"/>
                <w:sz w:val="28"/>
                <w:szCs w:val="28"/>
              </w:rPr>
              <w:t>/20</w:t>
            </w:r>
            <w:r w:rsidR="00F25CDC">
              <w:rPr>
                <w:rFonts w:ascii="Arial Narrow" w:hAnsi="Arial Narrow" w:cs="Arial Narrow"/>
                <w:sz w:val="28"/>
                <w:szCs w:val="28"/>
              </w:rPr>
              <w:t>2</w:t>
            </w:r>
            <w:r w:rsidR="00D04100">
              <w:rPr>
                <w:rFonts w:ascii="Arial Narrow" w:hAnsi="Arial Narrow" w:cs="Arial Narrow"/>
                <w:sz w:val="28"/>
                <w:szCs w:val="28"/>
              </w:rPr>
              <w:t>5</w:t>
            </w:r>
          </w:p>
        </w:tc>
      </w:tr>
      <w:tr w:rsidR="293B1FC4" w:rsidTr="293B1FC4" w14:paraId="2ABF935F">
        <w:trPr>
          <w:trHeight w:val="300"/>
        </w:trPr>
        <w:tc>
          <w:tcPr>
            <w:tcW w:w="2103" w:type="dxa"/>
            <w:tcMar/>
            <w:vAlign w:val="center"/>
          </w:tcPr>
          <w:p w:rsidR="293B1FC4" w:rsidP="293B1FC4" w:rsidRDefault="293B1FC4" w14:paraId="61B79331" w14:textId="48197B06">
            <w:pPr>
              <w:pStyle w:val="Normln"/>
              <w:spacing w:line="240" w:lineRule="auto"/>
              <w:rPr>
                <w:rFonts w:ascii="Arial Narrow" w:hAnsi="Arial Narrow" w:cs="Arial Narrow"/>
                <w:b w:val="1"/>
                <w:bCs w:val="1"/>
                <w:sz w:val="28"/>
                <w:szCs w:val="28"/>
              </w:rPr>
            </w:pPr>
          </w:p>
        </w:tc>
        <w:tc>
          <w:tcPr>
            <w:tcW w:w="7530" w:type="dxa"/>
            <w:gridSpan w:val="2"/>
            <w:tcMar/>
            <w:vAlign w:val="center"/>
          </w:tcPr>
          <w:p w:rsidR="293B1FC4" w:rsidP="293B1FC4" w:rsidRDefault="293B1FC4" w14:paraId="248D16DD" w14:textId="4120B6CF">
            <w:pPr>
              <w:pStyle w:val="Normln"/>
              <w:spacing w:line="240" w:lineRule="auto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</w:p>
        </w:tc>
      </w:tr>
    </w:tbl>
    <w:p w:rsidR="293B1FC4" w:rsidP="293B1FC4" w:rsidRDefault="293B1FC4" w14:paraId="6891D2D6" w14:textId="0A000DDA">
      <w:pPr>
        <w:pStyle w:val="Normln"/>
        <w:spacing w:after="120" w:afterAutospacing="off"/>
        <w:sectPr w:rsidR="00F03DA6">
          <w:footerReference w:type="default" r:id="rId12"/>
          <w:headerReference w:type="first" r:id="rId13"/>
          <w:pgSz w:w="11907" w:h="16840" w:orient="portrait" w:code="9"/>
          <w:pgMar w:top="1134" w:right="851" w:bottom="851" w:left="1418" w:header="709" w:footer="709" w:gutter="0"/>
          <w:pgNumType w:start="1"/>
          <w:cols w:space="708"/>
          <w:titlePg/>
          <w:headerReference w:type="default" r:id="R649cb2617f904001"/>
        </w:sectPr>
      </w:pPr>
    </w:p>
    <w:p w:rsidRPr="00F25CDC" w:rsidR="00E15FA1" w:rsidP="15B98EFB" w:rsidRDefault="00896E56" w14:paraId="10D7C65A" w14:textId="77777777">
      <w:pPr>
        <w:rPr>
          <w:b w:val="1"/>
          <w:bCs w:val="1"/>
        </w:rPr>
      </w:pPr>
      <w:r>
        <w:br w:type="page"/>
      </w:r>
      <w:r w:rsidRPr="15B98EFB" w:rsidR="00D967BB">
        <w:rPr>
          <w:b w:val="1"/>
          <w:bCs w:val="1"/>
        </w:rPr>
        <w:t>Poděkování</w:t>
      </w:r>
    </w:p>
    <w:p w:rsidR="7824A968" w:rsidRDefault="7824A968" w14:paraId="0682C019" w14:textId="7E042791">
      <w:pPr>
        <w:rPr>
          <w:b w:val="0"/>
          <w:bCs w:val="0"/>
        </w:rPr>
      </w:pPr>
      <w:r w:rsidR="7824A968">
        <w:rPr>
          <w:b w:val="0"/>
          <w:bCs w:val="0"/>
        </w:rPr>
        <w:t xml:space="preserve">Chci poděkovat kondičním trenérům Petru </w:t>
      </w:r>
      <w:r w:rsidR="7824A968">
        <w:rPr>
          <w:b w:val="0"/>
          <w:bCs w:val="0"/>
        </w:rPr>
        <w:t>Zapalačovi</w:t>
      </w:r>
      <w:r w:rsidR="7824A968">
        <w:rPr>
          <w:b w:val="0"/>
          <w:bCs w:val="0"/>
        </w:rPr>
        <w:t xml:space="preserve"> a Martinovi </w:t>
      </w:r>
      <w:r w:rsidR="7824A968">
        <w:rPr>
          <w:b w:val="0"/>
          <w:bCs w:val="0"/>
        </w:rPr>
        <w:t>Jendželovškému</w:t>
      </w:r>
      <w:r w:rsidR="7824A968">
        <w:rPr>
          <w:b w:val="0"/>
          <w:bCs w:val="0"/>
        </w:rPr>
        <w:t xml:space="preserve"> za pomoc se sestavením tréninků</w:t>
      </w:r>
      <w:r w:rsidR="700364B2">
        <w:rPr>
          <w:b w:val="0"/>
          <w:bCs w:val="0"/>
        </w:rPr>
        <w:t>.</w:t>
      </w:r>
    </w:p>
    <w:p w:rsidRPr="00D40F0E" w:rsidR="004A12E0" w:rsidP="00320CEC" w:rsidRDefault="008B6730" w14:paraId="2EB3AA78" w14:textId="77777777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Pr="008B6730" w:rsidR="004A12E0">
        <w:rPr>
          <w:rStyle w:val="Pokec"/>
          <w:color w:val="auto"/>
        </w:rPr>
        <w:t>.</w:t>
      </w:r>
    </w:p>
    <w:p w:rsidRPr="00D40F0E" w:rsidR="00320CEC" w:rsidP="00320CEC" w:rsidRDefault="00320CEC" w14:paraId="1676642A" w14:textId="77777777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</w:r>
      <w:r>
        <w:rPr>
          <w:rStyle w:val="Pokec"/>
          <w:color w:val="auto"/>
        </w:rPr>
        <w:t xml:space="preserve">a umělecké škole v Opavě, Praskova </w:t>
      </w:r>
      <w:r>
        <w:t>399/8.</w:t>
      </w:r>
    </w:p>
    <w:p w:rsidRPr="00D40F0E" w:rsidR="008B6730" w:rsidP="008B6730" w:rsidRDefault="008B6730" w14:paraId="736E5011" w14:textId="730D2A02">
      <w:pPr>
        <w:spacing w:before="120"/>
        <w:jc w:val="left"/>
        <w:rPr>
          <w:rStyle w:val="Pokec"/>
          <w:color w:val="auto"/>
        </w:rPr>
      </w:pPr>
      <w:r w:rsidRPr="76E14EF0" w:rsidR="46245CC2">
        <w:rPr>
          <w:rStyle w:val="Pokec"/>
          <w:color w:val="auto"/>
        </w:rPr>
        <w:t xml:space="preserve">V Opavě </w:t>
      </w:r>
      <w:r>
        <w:tab/>
      </w:r>
      <w:r w:rsidRPr="76E14EF0" w:rsidR="080EC5E5">
        <w:rPr>
          <w:rStyle w:val="Pokec"/>
          <w:color w:val="auto"/>
        </w:rPr>
        <w:t>6</w:t>
      </w:r>
      <w:r w:rsidRPr="76E14EF0" w:rsidR="46245CC2">
        <w:rPr>
          <w:rStyle w:val="Pokec"/>
          <w:color w:val="auto"/>
        </w:rPr>
        <w:t>. 1. 20</w:t>
      </w:r>
      <w:r w:rsidRPr="76E14EF0" w:rsidR="681766ED">
        <w:rPr>
          <w:rStyle w:val="Pokec"/>
          <w:color w:val="auto"/>
        </w:rPr>
        <w:t>2</w:t>
      </w:r>
      <w:r w:rsidRPr="76E14EF0" w:rsidR="7004832D">
        <w:rPr>
          <w:rStyle w:val="Pokec"/>
          <w:color w:val="auto"/>
        </w:rPr>
        <w:t>5</w:t>
      </w:r>
    </w:p>
    <w:p w:rsidRPr="008B6730" w:rsidR="00294C06" w:rsidP="008B6730" w:rsidRDefault="004A12E0" w14:paraId="4CAF0863" w14:textId="77777777">
      <w:pPr>
        <w:pBdr>
          <w:top w:val="single" w:color="auto" w:sz="4" w:space="1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Pr="008B6730" w:rsidR="008B6730">
        <w:rPr>
          <w:rStyle w:val="Pokec"/>
          <w:i/>
          <w:color w:val="auto"/>
        </w:rPr>
        <w:t>autora práce</w:t>
      </w:r>
    </w:p>
    <w:p w:rsidR="00D04100" w:rsidP="00D04100" w:rsidRDefault="00896E56" w14:paraId="326C2951" w14:textId="77777777">
      <w:pPr>
        <w:rPr>
          <w:rFonts w:ascii="Arial" w:hAnsi="Arial" w:cs="Arial"/>
          <w:b/>
        </w:rPr>
      </w:pPr>
      <w:bookmarkStart w:name="_Toc37577728" w:id="2"/>
      <w:r w:rsidRPr="00D04100">
        <w:rPr>
          <w:rFonts w:ascii="Arial" w:hAnsi="Arial" w:cs="Arial"/>
          <w:b/>
        </w:rPr>
        <w:br w:type="page"/>
      </w:r>
    </w:p>
    <w:p w:rsidR="00D04100" w:rsidP="0DA28E64" w:rsidRDefault="00D04100" w14:paraId="303AC444" w14:textId="77777777">
      <w:pPr>
        <w:rPr>
          <w:rFonts w:ascii="Arial" w:hAnsi="Arial" w:cs="Arial"/>
          <w:b w:val="1"/>
          <w:bCs w:val="1"/>
        </w:rPr>
      </w:pPr>
      <w:bookmarkEnd w:id="2"/>
    </w:p>
    <w:p w:rsidR="4495C269" w:rsidP="0DA28E64" w:rsidRDefault="4495C269" w14:paraId="45D16903" w14:textId="0D3FCACB">
      <w:pPr>
        <w:pStyle w:val="Normln"/>
        <w:suppressLineNumbers w:val="0"/>
        <w:bidi w:val="0"/>
        <w:spacing w:before="0" w:beforeAutospacing="off" w:after="120" w:afterAutospacing="off" w:line="360" w:lineRule="auto"/>
        <w:ind w:left="0" w:right="0"/>
        <w:jc w:val="both"/>
      </w:pPr>
      <w:r w:rsidRPr="0DA28E64" w:rsidR="4495C269">
        <w:rPr>
          <w:b w:val="1"/>
          <w:bCs w:val="1"/>
          <w:sz w:val="28"/>
          <w:szCs w:val="28"/>
        </w:rPr>
        <w:t>ABSTRAKT</w:t>
      </w:r>
    </w:p>
    <w:p w:rsidRPr="00807E54" w:rsidR="00807E54" w:rsidP="00D04100" w:rsidRDefault="00807E54" w14:paraId="68CC8966" w14:textId="77777777">
      <w:pPr>
        <w:rPr>
          <w:bCs/>
          <w:color w:val="000000" w:themeColor="text1"/>
        </w:rPr>
      </w:pPr>
    </w:p>
    <w:p w:rsidRPr="000D76AF" w:rsidR="000D76AF" w:rsidP="6802CA69" w:rsidRDefault="2EE72A92" w14:paraId="46EC7BAA" w14:textId="21EA2428">
      <w:pPr>
        <w:rPr>
          <w:color w:val="000000" w:themeColor="text1"/>
        </w:rPr>
      </w:pPr>
      <w:r w:rsidRPr="293B1FC4" w:rsidR="5AC9330E">
        <w:rPr>
          <w:color w:val="000000" w:themeColor="text1" w:themeTint="FF" w:themeShade="FF"/>
        </w:rPr>
        <w:t>Výsledkem práce je mobilní aplikace pro tréninky připravené speciálně pro potřeby spo</w:t>
      </w:r>
      <w:r w:rsidRPr="293B1FC4" w:rsidR="22AE169A">
        <w:rPr>
          <w:color w:val="000000" w:themeColor="text1" w:themeTint="FF" w:themeShade="FF"/>
        </w:rPr>
        <w:t>r</w:t>
      </w:r>
      <w:r w:rsidRPr="293B1FC4" w:rsidR="5AC9330E">
        <w:rPr>
          <w:color w:val="000000" w:themeColor="text1" w:themeTint="FF" w:themeShade="FF"/>
        </w:rPr>
        <w:t>tovců</w:t>
      </w:r>
      <w:r w:rsidRPr="293B1FC4" w:rsidR="22AE169A">
        <w:rPr>
          <w:color w:val="000000" w:themeColor="text1" w:themeTint="FF" w:themeShade="FF"/>
        </w:rPr>
        <w:t xml:space="preserve"> </w:t>
      </w:r>
      <w:r w:rsidRPr="293B1FC4" w:rsidR="2F4DF49C">
        <w:rPr>
          <w:color w:val="000000" w:themeColor="text1" w:themeTint="FF" w:themeShade="FF"/>
        </w:rPr>
        <w:t>(moment</w:t>
      </w:r>
      <w:r w:rsidRPr="293B1FC4" w:rsidR="0CA71C11">
        <w:rPr>
          <w:color w:val="000000" w:themeColor="text1" w:themeTint="FF" w:themeShade="FF"/>
        </w:rPr>
        <w:t>álně hlavně fotbalistů)</w:t>
      </w:r>
      <w:r w:rsidRPr="293B1FC4" w:rsidR="22AE169A">
        <w:rPr>
          <w:color w:val="000000" w:themeColor="text1" w:themeTint="FF" w:themeShade="FF"/>
        </w:rPr>
        <w:t xml:space="preserve">. </w:t>
      </w:r>
      <w:r w:rsidRPr="293B1FC4" w:rsidR="3C3DA92F">
        <w:rPr>
          <w:color w:val="000000" w:themeColor="text1" w:themeTint="FF" w:themeShade="FF"/>
        </w:rPr>
        <w:t xml:space="preserve">Aplikace </w:t>
      </w:r>
      <w:r w:rsidRPr="293B1FC4" w:rsidR="365BE7BC">
        <w:rPr>
          <w:color w:val="000000" w:themeColor="text1" w:themeTint="FF" w:themeShade="FF"/>
        </w:rPr>
        <w:t>obsahuje i list všech použitých cviků s</w:t>
      </w:r>
      <w:r w:rsidRPr="293B1FC4" w:rsidR="488EABF6">
        <w:rPr>
          <w:color w:val="000000" w:themeColor="text1" w:themeTint="FF" w:themeShade="FF"/>
        </w:rPr>
        <w:t xml:space="preserve"> popisem </w:t>
      </w:r>
      <w:r w:rsidRPr="293B1FC4" w:rsidR="2CE9405B">
        <w:rPr>
          <w:color w:val="000000" w:themeColor="text1" w:themeTint="FF" w:themeShade="FF"/>
        </w:rPr>
        <w:t>na které svalové partie se cvik zaměřuje</w:t>
      </w:r>
      <w:r w:rsidRPr="293B1FC4" w:rsidR="25496441">
        <w:rPr>
          <w:color w:val="000000" w:themeColor="text1" w:themeTint="FF" w:themeShade="FF"/>
        </w:rPr>
        <w:t xml:space="preserve"> a odkazy na videa se správnou technikou provedení cviků. </w:t>
      </w:r>
      <w:r w:rsidRPr="293B1FC4" w:rsidR="34EC8ECF">
        <w:rPr>
          <w:color w:val="000000" w:themeColor="text1" w:themeTint="FF" w:themeShade="FF"/>
        </w:rPr>
        <w:t>Uživatel má možnost přidat si i vlastní cviky a v budoucnu i možnost přidání celého vlastního tréninku. Jestli si nějaký z tréninků uživatel oblíbí může si ho i označit pro lepší rozpoznání.</w:t>
      </w:r>
      <w:r w:rsidRPr="293B1FC4" w:rsidR="0CA71C11">
        <w:rPr>
          <w:color w:val="000000" w:themeColor="text1" w:themeTint="FF" w:themeShade="FF"/>
        </w:rPr>
        <w:t xml:space="preserve"> </w:t>
      </w:r>
      <w:r w:rsidRPr="293B1FC4" w:rsidR="0698F836">
        <w:rPr>
          <w:color w:val="000000" w:themeColor="text1" w:themeTint="FF" w:themeShade="FF"/>
        </w:rPr>
        <w:t>Uživatel si také může vybrat mezi dvěma režimy zobrazení</w:t>
      </w:r>
      <w:r w:rsidRPr="293B1FC4" w:rsidR="2A3F0E9E">
        <w:rPr>
          <w:color w:val="000000" w:themeColor="text1" w:themeTint="FF" w:themeShade="FF"/>
        </w:rPr>
        <w:t xml:space="preserve"> ve kterých bude aplikace zobrazována. Aplikace funguje jak na </w:t>
      </w:r>
      <w:r w:rsidRPr="293B1FC4" w:rsidR="3B299D58">
        <w:rPr>
          <w:color w:val="000000" w:themeColor="text1" w:themeTint="FF" w:themeShade="FF"/>
        </w:rPr>
        <w:t xml:space="preserve">zařízeních s operačním systémem </w:t>
      </w:r>
      <w:r w:rsidRPr="293B1FC4" w:rsidR="7A7CF142">
        <w:rPr>
          <w:color w:val="000000" w:themeColor="text1" w:themeTint="FF" w:themeShade="FF"/>
        </w:rPr>
        <w:t>iOS,</w:t>
      </w:r>
      <w:r w:rsidRPr="293B1FC4" w:rsidR="5AE34B91">
        <w:rPr>
          <w:color w:val="000000" w:themeColor="text1" w:themeTint="FF" w:themeShade="FF"/>
        </w:rPr>
        <w:t xml:space="preserve"> tak Andr</w:t>
      </w:r>
      <w:r w:rsidRPr="293B1FC4" w:rsidR="78D697CC">
        <w:rPr>
          <w:color w:val="000000" w:themeColor="text1" w:themeTint="FF" w:themeShade="FF"/>
        </w:rPr>
        <w:t>oid.</w:t>
      </w:r>
    </w:p>
    <w:p w:rsidR="00F03DA6" w:rsidRDefault="00F03DA6" w14:paraId="0D0B940D" w14:textId="0BD12196">
      <w:pPr>
        <w:rPr>
          <w:rStyle w:val="Pokec"/>
        </w:rPr>
      </w:pPr>
    </w:p>
    <w:p w:rsidRPr="00D04100" w:rsidR="00F25CDC" w:rsidP="00F25CDC" w:rsidRDefault="00F25CDC" w14:paraId="7E40E750" w14:textId="5A0D084E">
      <w:pPr>
        <w:rPr>
          <w:rFonts w:ascii="Arial" w:hAnsi="Arial" w:cs="Arial"/>
          <w:b/>
          <w:sz w:val="28"/>
          <w:szCs w:val="28"/>
        </w:rPr>
      </w:pPr>
    </w:p>
    <w:p w:rsidR="00F25CDC" w:rsidRDefault="00F25CDC" w14:paraId="4D374EAF" w14:textId="77777777">
      <w:pPr>
        <w:rPr>
          <w:rStyle w:val="Pokec"/>
        </w:rPr>
      </w:pPr>
    </w:p>
    <w:p w:rsidR="00F03DA6" w:rsidRDefault="00F03DA6" w14:paraId="0E27B00A" w14:textId="77777777"/>
    <w:p w:rsidR="005F3335" w:rsidRDefault="005F3335" w14:paraId="60061E4C" w14:textId="77777777"/>
    <w:p w:rsidR="00F03DA6" w:rsidRDefault="00F03DA6" w14:paraId="44EAFD9C" w14:textId="77777777"/>
    <w:p w:rsidRPr="00D40F0E" w:rsidR="00294C06" w:rsidP="004A12E0" w:rsidRDefault="00294C06" w14:paraId="4B94D5A5" w14:textId="77777777">
      <w:pPr>
        <w:tabs>
          <w:tab w:val="left" w:pos="7088"/>
        </w:tabs>
        <w:rPr>
          <w:rStyle w:val="Pokec"/>
          <w:color w:val="auto"/>
        </w:rPr>
      </w:pPr>
    </w:p>
    <w:p w:rsidR="00294C06" w:rsidRDefault="00294C06" w14:paraId="3DEEC669" w14:textId="77777777"/>
    <w:p w:rsidR="5019AF9E" w:rsidRDefault="5019AF9E" w14:paraId="67C76C24" w14:textId="659F36F0"/>
    <w:p w:rsidR="5019AF9E" w:rsidRDefault="5019AF9E" w14:paraId="3F401942" w14:textId="3FB036ED"/>
    <w:p w:rsidR="5019AF9E" w:rsidRDefault="5019AF9E" w14:paraId="104B0223" w14:textId="148EEFBA"/>
    <w:p w:rsidR="5019AF9E" w:rsidRDefault="5019AF9E" w14:paraId="63CAD88F" w14:textId="74CEC4C8"/>
    <w:p w:rsidR="5019AF9E" w:rsidRDefault="5019AF9E" w14:paraId="771AA905" w14:textId="4E410BE2"/>
    <w:p w:rsidR="5019AF9E" w:rsidRDefault="5019AF9E" w14:paraId="266A1CF7" w14:textId="2CF8B4EB"/>
    <w:p w:rsidRPr="006E729F" w:rsidR="006E729F" w:rsidP="006E729F" w:rsidRDefault="006E729F" w14:paraId="2ECC93CD" w14:textId="77777777"/>
    <w:p w:rsidR="24B4410D" w:rsidRDefault="24B4410D" w14:paraId="047411F7" w14:textId="6D94D688"/>
    <w:p w:rsidR="470C81B4" w:rsidP="24B4410D" w:rsidRDefault="470C81B4" w14:paraId="65E51AEE" w14:textId="1A4E7DF9">
      <w:pPr>
        <w:rPr>
          <w:b w:val="1"/>
          <w:bCs w:val="1"/>
          <w:sz w:val="28"/>
          <w:szCs w:val="28"/>
        </w:rPr>
      </w:pPr>
      <w:r w:rsidRPr="24B4410D" w:rsidR="470C81B4">
        <w:rPr>
          <w:b w:val="1"/>
          <w:bCs w:val="1"/>
          <w:sz w:val="28"/>
          <w:szCs w:val="28"/>
        </w:rPr>
        <w:t>OBSAH</w:t>
      </w:r>
    </w:p>
    <w:sdt>
      <w:sdtPr>
        <w:id w:val="1734130552"/>
        <w:docPartObj>
          <w:docPartGallery w:val="Table of Contents"/>
          <w:docPartUnique/>
        </w:docPartObj>
      </w:sdtPr>
      <w:sdtContent>
        <w:p w:rsidR="24B4410D" w:rsidP="24B4410D" w:rsidRDefault="24B4410D" w14:paraId="37C12A9D" w14:textId="07C4D2DB">
          <w:pPr>
            <w:pStyle w:val="Obsah1"/>
            <w:bidi w:val="0"/>
            <w:rPr>
              <w:rStyle w:val="Hypertextovodkaz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56186169">
            <w:r w:rsidRPr="24B4410D" w:rsidR="24B4410D">
              <w:rPr>
                <w:rStyle w:val="Hypertextovodkaz"/>
              </w:rPr>
              <w:t>Úvod</w:t>
            </w:r>
            <w:r>
              <w:tab/>
            </w:r>
            <w:r>
              <w:fldChar w:fldCharType="begin"/>
            </w:r>
            <w:r>
              <w:instrText xml:space="preserve">PAGEREF _Toc1956186169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4</w:t>
            </w:r>
            <w:r>
              <w:fldChar w:fldCharType="end"/>
            </w:r>
          </w:hyperlink>
        </w:p>
        <w:p w:rsidR="24B4410D" w:rsidP="24B4410D" w:rsidRDefault="24B4410D" w14:paraId="7F024C5E" w14:textId="787457FF">
          <w:pPr>
            <w:pStyle w:val="Obsah1"/>
            <w:numPr>
              <w:ilvl w:val="0"/>
              <w:numId w:val="0"/>
            </w:numPr>
            <w:bidi w:val="0"/>
            <w:ind w:left="180"/>
            <w:rPr>
              <w:rStyle w:val="Hypertextovodkaz"/>
            </w:rPr>
          </w:pPr>
          <w:hyperlink w:anchor="_Toc1665286419">
            <w:r w:rsidRPr="24B4410D" w:rsidR="24B4410D">
              <w:rPr>
                <w:rStyle w:val="Hypertextovodkaz"/>
              </w:rPr>
              <w:t>1</w:t>
            </w:r>
            <w:r>
              <w:tab/>
            </w:r>
            <w:r w:rsidRPr="24B4410D" w:rsidR="24B4410D">
              <w:rPr>
                <w:rStyle w:val="Hypertextovodkaz"/>
              </w:rPr>
              <w:t>STruktura MOBILNÍch aplikací</w:t>
            </w:r>
            <w:r>
              <w:tab/>
            </w:r>
            <w:r>
              <w:fldChar w:fldCharType="begin"/>
            </w:r>
            <w:r>
              <w:instrText xml:space="preserve">PAGEREF _Toc1665286419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5</w:t>
            </w:r>
            <w:r>
              <w:fldChar w:fldCharType="end"/>
            </w:r>
          </w:hyperlink>
        </w:p>
        <w:p w:rsidR="24B4410D" w:rsidP="24B4410D" w:rsidRDefault="24B4410D" w14:paraId="3E7F1845" w14:textId="6C9D2C69">
          <w:pPr>
            <w:pStyle w:val="Obsah2"/>
            <w:tabs>
              <w:tab w:val="left" w:leader="none" w:pos="720"/>
              <w:tab w:val="right" w:leader="dot" w:pos="8775"/>
            </w:tabs>
            <w:bidi w:val="0"/>
            <w:rPr>
              <w:rStyle w:val="Hypertextovodkaz"/>
            </w:rPr>
          </w:pPr>
          <w:hyperlink w:anchor="_Toc1498843418">
            <w:r w:rsidRPr="24B4410D" w:rsidR="24B4410D">
              <w:rPr>
                <w:rStyle w:val="Hypertextovodkaz"/>
              </w:rPr>
              <w:t>1.1</w:t>
            </w:r>
            <w:r>
              <w:tab/>
            </w:r>
            <w:r w:rsidRPr="24B4410D" w:rsidR="24B4410D">
              <w:rPr>
                <w:rStyle w:val="Hypertextovodkaz"/>
              </w:rPr>
              <w:t>Posilovací aplikace</w:t>
            </w:r>
            <w:r>
              <w:tab/>
            </w:r>
            <w:r>
              <w:fldChar w:fldCharType="begin"/>
            </w:r>
            <w:r>
              <w:instrText xml:space="preserve">PAGEREF _Toc1498843418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6</w:t>
            </w:r>
            <w:r>
              <w:fldChar w:fldCharType="end"/>
            </w:r>
          </w:hyperlink>
        </w:p>
        <w:p w:rsidR="24B4410D" w:rsidP="24B4410D" w:rsidRDefault="24B4410D" w14:paraId="2EB9E1A5" w14:textId="73C2874B">
          <w:pPr>
            <w:pStyle w:val="Obsah2"/>
            <w:tabs>
              <w:tab w:val="left" w:leader="none" w:pos="720"/>
              <w:tab w:val="right" w:leader="dot" w:pos="8775"/>
            </w:tabs>
            <w:bidi w:val="0"/>
            <w:rPr>
              <w:rStyle w:val="Hypertextovodkaz"/>
            </w:rPr>
          </w:pPr>
          <w:hyperlink w:anchor="_Toc710396319">
            <w:r w:rsidRPr="24B4410D" w:rsidR="24B4410D">
              <w:rPr>
                <w:rStyle w:val="Hypertextovodkaz"/>
              </w:rPr>
              <w:t>1.2</w:t>
            </w:r>
            <w:r>
              <w:tab/>
            </w:r>
            <w:r w:rsidRPr="24B4410D" w:rsidR="24B4410D">
              <w:rPr>
                <w:rStyle w:val="Hypertextovodkaz"/>
              </w:rPr>
              <w:t>Struktura mobilní aplikace</w:t>
            </w:r>
            <w:r>
              <w:tab/>
            </w:r>
            <w:r>
              <w:fldChar w:fldCharType="begin"/>
            </w:r>
            <w:r>
              <w:instrText xml:space="preserve">PAGEREF _Toc710396319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6</w:t>
            </w:r>
            <w:r>
              <w:fldChar w:fldCharType="end"/>
            </w:r>
          </w:hyperlink>
        </w:p>
        <w:p w:rsidR="24B4410D" w:rsidP="24B4410D" w:rsidRDefault="24B4410D" w14:paraId="0BA5BB64" w14:textId="302FF4BB">
          <w:pPr>
            <w:pStyle w:val="Obsah2"/>
            <w:tabs>
              <w:tab w:val="left" w:leader="none" w:pos="720"/>
              <w:tab w:val="right" w:leader="dot" w:pos="8775"/>
            </w:tabs>
            <w:bidi w:val="0"/>
            <w:rPr>
              <w:rStyle w:val="Hypertextovodkaz"/>
            </w:rPr>
          </w:pPr>
          <w:hyperlink w:anchor="_Toc1755840643">
            <w:r w:rsidRPr="24B4410D" w:rsidR="24B4410D">
              <w:rPr>
                <w:rStyle w:val="Hypertextovodkaz"/>
              </w:rPr>
              <w:t>1.3</w:t>
            </w:r>
            <w:r>
              <w:tab/>
            </w:r>
            <w:r w:rsidRPr="24B4410D" w:rsidR="24B4410D">
              <w:rPr>
                <w:rStyle w:val="Hypertextovodkaz"/>
              </w:rPr>
              <w:t>Flutter, jazyk Dart</w:t>
            </w:r>
            <w:r>
              <w:tab/>
            </w:r>
            <w:r>
              <w:fldChar w:fldCharType="begin"/>
            </w:r>
            <w:r>
              <w:instrText xml:space="preserve">PAGEREF _Toc1755840643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7</w:t>
            </w:r>
            <w:r>
              <w:fldChar w:fldCharType="end"/>
            </w:r>
          </w:hyperlink>
        </w:p>
        <w:p w:rsidR="24B4410D" w:rsidP="24B4410D" w:rsidRDefault="24B4410D" w14:paraId="27F6B656" w14:textId="5E375B4E">
          <w:pPr>
            <w:pStyle w:val="Obsah1"/>
            <w:numPr>
              <w:ilvl w:val="0"/>
              <w:numId w:val="0"/>
            </w:numPr>
            <w:bidi w:val="0"/>
            <w:ind w:left="180"/>
            <w:rPr>
              <w:rStyle w:val="Hypertextovodkaz"/>
            </w:rPr>
          </w:pPr>
          <w:hyperlink w:anchor="_Toc2009737093">
            <w:r w:rsidRPr="24B4410D" w:rsidR="24B4410D">
              <w:rPr>
                <w:rStyle w:val="Hypertextovodkaz"/>
              </w:rPr>
              <w:t>2</w:t>
            </w:r>
            <w:r>
              <w:tab/>
            </w:r>
            <w:r w:rsidRPr="24B4410D" w:rsidR="24B4410D">
              <w:rPr>
                <w:rStyle w:val="Hypertextovodkaz"/>
              </w:rPr>
              <w:t>Způsoby řešení a použité postupy</w:t>
            </w:r>
            <w:r>
              <w:tab/>
            </w:r>
            <w:r>
              <w:fldChar w:fldCharType="begin"/>
            </w:r>
            <w:r>
              <w:instrText xml:space="preserve">PAGEREF _Toc2009737093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7</w:t>
            </w:r>
            <w:r>
              <w:fldChar w:fldCharType="end"/>
            </w:r>
          </w:hyperlink>
        </w:p>
        <w:p w:rsidR="24B4410D" w:rsidP="24B4410D" w:rsidRDefault="24B4410D" w14:paraId="7BC92B68" w14:textId="160C3403">
          <w:pPr>
            <w:pStyle w:val="Obsah2"/>
            <w:tabs>
              <w:tab w:val="left" w:leader="none" w:pos="720"/>
              <w:tab w:val="right" w:leader="dot" w:pos="8775"/>
            </w:tabs>
            <w:bidi w:val="0"/>
            <w:rPr>
              <w:rStyle w:val="Hypertextovodkaz"/>
            </w:rPr>
          </w:pPr>
          <w:hyperlink w:anchor="_Toc330555112">
            <w:r w:rsidRPr="24B4410D" w:rsidR="24B4410D">
              <w:rPr>
                <w:rStyle w:val="Hypertextovodkaz"/>
              </w:rPr>
              <w:t>2.1</w:t>
            </w:r>
            <w:r>
              <w:tab/>
            </w:r>
            <w:r w:rsidRPr="24B4410D" w:rsidR="24B4410D">
              <w:rPr>
                <w:rStyle w:val="Hypertextovodkaz"/>
              </w:rPr>
              <w:t>Založení projektu</w:t>
            </w:r>
            <w:r>
              <w:tab/>
            </w:r>
            <w:r>
              <w:fldChar w:fldCharType="begin"/>
            </w:r>
            <w:r>
              <w:instrText xml:space="preserve">PAGEREF _Toc330555112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8</w:t>
            </w:r>
            <w:r>
              <w:fldChar w:fldCharType="end"/>
            </w:r>
          </w:hyperlink>
        </w:p>
        <w:p w:rsidR="24B4410D" w:rsidP="24B4410D" w:rsidRDefault="24B4410D" w14:paraId="0567EE5A" w14:textId="64D15615">
          <w:pPr>
            <w:pStyle w:val="Obsah2"/>
            <w:tabs>
              <w:tab w:val="left" w:leader="none" w:pos="720"/>
              <w:tab w:val="right" w:leader="dot" w:pos="8775"/>
            </w:tabs>
            <w:bidi w:val="0"/>
            <w:rPr>
              <w:rStyle w:val="Hypertextovodkaz"/>
            </w:rPr>
          </w:pPr>
          <w:hyperlink w:anchor="_Toc414437428">
            <w:r w:rsidRPr="24B4410D" w:rsidR="24B4410D">
              <w:rPr>
                <w:rStyle w:val="Hypertextovodkaz"/>
              </w:rPr>
              <w:t>2.2</w:t>
            </w:r>
            <w:r>
              <w:tab/>
            </w:r>
            <w:r w:rsidRPr="24B4410D" w:rsidR="24B4410D">
              <w:rPr>
                <w:rStyle w:val="Hypertextovodkaz"/>
              </w:rPr>
              <w:t>Úvodní stránka</w:t>
            </w:r>
            <w:r>
              <w:tab/>
            </w:r>
            <w:r>
              <w:fldChar w:fldCharType="begin"/>
            </w:r>
            <w:r>
              <w:instrText xml:space="preserve">PAGEREF _Toc414437428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8</w:t>
            </w:r>
            <w:r>
              <w:fldChar w:fldCharType="end"/>
            </w:r>
          </w:hyperlink>
        </w:p>
        <w:p w:rsidR="24B4410D" w:rsidP="24B4410D" w:rsidRDefault="24B4410D" w14:paraId="47AA6889" w14:textId="12C39A2A">
          <w:pPr>
            <w:pStyle w:val="Obsah2"/>
            <w:tabs>
              <w:tab w:val="left" w:leader="none" w:pos="720"/>
              <w:tab w:val="right" w:leader="dot" w:pos="8775"/>
            </w:tabs>
            <w:bidi w:val="0"/>
            <w:rPr>
              <w:rStyle w:val="Hypertextovodkaz"/>
            </w:rPr>
          </w:pPr>
          <w:hyperlink w:anchor="_Toc401067090">
            <w:r w:rsidRPr="24B4410D" w:rsidR="24B4410D">
              <w:rPr>
                <w:rStyle w:val="Hypertextovodkaz"/>
              </w:rPr>
              <w:t>2.3</w:t>
            </w:r>
            <w:r>
              <w:tab/>
            </w:r>
            <w:r w:rsidRPr="24B4410D" w:rsidR="24B4410D">
              <w:rPr>
                <w:rStyle w:val="Hypertextovodkaz"/>
              </w:rPr>
              <w:t>Vlastní nastavení aplikace</w:t>
            </w:r>
            <w:r>
              <w:tab/>
            </w:r>
            <w:r>
              <w:fldChar w:fldCharType="begin"/>
            </w:r>
            <w:r>
              <w:instrText xml:space="preserve">PAGEREF _Toc401067090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9</w:t>
            </w:r>
            <w:r>
              <w:fldChar w:fldCharType="end"/>
            </w:r>
          </w:hyperlink>
        </w:p>
        <w:p w:rsidR="24B4410D" w:rsidP="24B4410D" w:rsidRDefault="24B4410D" w14:paraId="10D70432" w14:textId="5E68D543">
          <w:pPr>
            <w:pStyle w:val="Obsah3"/>
            <w:tabs>
              <w:tab w:val="left" w:leader="none" w:pos="1200"/>
              <w:tab w:val="right" w:leader="dot" w:pos="8775"/>
            </w:tabs>
            <w:bidi w:val="0"/>
            <w:rPr>
              <w:rStyle w:val="Hypertextovodkaz"/>
            </w:rPr>
          </w:pPr>
          <w:hyperlink w:anchor="_Toc484263877">
            <w:r w:rsidRPr="24B4410D" w:rsidR="24B4410D">
              <w:rPr>
                <w:rStyle w:val="Hypertextovodkaz"/>
              </w:rPr>
              <w:t>2.3.1</w:t>
            </w:r>
            <w:r>
              <w:tab/>
            </w:r>
            <w:r w:rsidRPr="24B4410D" w:rsidR="24B4410D">
              <w:rPr>
                <w:rStyle w:val="Hypertextovodkaz"/>
              </w:rPr>
              <w:t>Shared.preferences</w:t>
            </w:r>
            <w:r>
              <w:tab/>
            </w:r>
            <w:r>
              <w:fldChar w:fldCharType="begin"/>
            </w:r>
            <w:r>
              <w:instrText xml:space="preserve">PAGEREF _Toc484263877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9</w:t>
            </w:r>
            <w:r>
              <w:fldChar w:fldCharType="end"/>
            </w:r>
          </w:hyperlink>
        </w:p>
        <w:p w:rsidR="24B4410D" w:rsidP="24B4410D" w:rsidRDefault="24B4410D" w14:paraId="5CEAF627" w14:textId="3FB5FF5C">
          <w:pPr>
            <w:pStyle w:val="Obsah2"/>
            <w:tabs>
              <w:tab w:val="left" w:leader="none" w:pos="720"/>
              <w:tab w:val="right" w:leader="dot" w:pos="8775"/>
            </w:tabs>
            <w:bidi w:val="0"/>
            <w:rPr>
              <w:rStyle w:val="Hypertextovodkaz"/>
            </w:rPr>
          </w:pPr>
          <w:hyperlink w:anchor="_Toc853887442">
            <w:r w:rsidRPr="24B4410D" w:rsidR="24B4410D">
              <w:rPr>
                <w:rStyle w:val="Hypertextovodkaz"/>
              </w:rPr>
              <w:t>2.4</w:t>
            </w:r>
            <w:r>
              <w:tab/>
            </w:r>
            <w:r w:rsidRPr="24B4410D" w:rsidR="24B4410D">
              <w:rPr>
                <w:rStyle w:val="Hypertextovodkaz"/>
              </w:rPr>
              <w:t>Seznam cviků</w:t>
            </w:r>
            <w:r>
              <w:tab/>
            </w:r>
            <w:r>
              <w:fldChar w:fldCharType="begin"/>
            </w:r>
            <w:r>
              <w:instrText xml:space="preserve">PAGEREF _Toc853887442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10</w:t>
            </w:r>
            <w:r>
              <w:fldChar w:fldCharType="end"/>
            </w:r>
          </w:hyperlink>
        </w:p>
        <w:p w:rsidR="24B4410D" w:rsidP="24B4410D" w:rsidRDefault="24B4410D" w14:paraId="04102D3F" w14:textId="15B5A626">
          <w:pPr>
            <w:pStyle w:val="Obsah3"/>
            <w:tabs>
              <w:tab w:val="left" w:leader="none" w:pos="1200"/>
              <w:tab w:val="right" w:leader="dot" w:pos="8775"/>
            </w:tabs>
            <w:bidi w:val="0"/>
            <w:rPr>
              <w:rStyle w:val="Hypertextovodkaz"/>
            </w:rPr>
          </w:pPr>
          <w:hyperlink w:anchor="_Toc2136150306">
            <w:r w:rsidRPr="24B4410D" w:rsidR="24B4410D">
              <w:rPr>
                <w:rStyle w:val="Hypertextovodkaz"/>
              </w:rPr>
              <w:t>2.4.1</w:t>
            </w:r>
            <w:r>
              <w:tab/>
            </w:r>
            <w:r w:rsidRPr="24B4410D" w:rsidR="24B4410D">
              <w:rPr>
                <w:rStyle w:val="Hypertextovodkaz"/>
              </w:rPr>
              <w:t>Přidání vlastních cviků</w:t>
            </w:r>
            <w:r>
              <w:tab/>
            </w:r>
            <w:r>
              <w:fldChar w:fldCharType="begin"/>
            </w:r>
            <w:r>
              <w:instrText xml:space="preserve">PAGEREF _Toc2136150306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11</w:t>
            </w:r>
            <w:r>
              <w:fldChar w:fldCharType="end"/>
            </w:r>
          </w:hyperlink>
        </w:p>
        <w:p w:rsidR="24B4410D" w:rsidP="24B4410D" w:rsidRDefault="24B4410D" w14:paraId="19EEED16" w14:textId="054AFE93">
          <w:pPr>
            <w:pStyle w:val="Obsah2"/>
            <w:tabs>
              <w:tab w:val="left" w:leader="none" w:pos="720"/>
              <w:tab w:val="right" w:leader="dot" w:pos="8775"/>
            </w:tabs>
            <w:bidi w:val="0"/>
            <w:rPr>
              <w:rStyle w:val="Hypertextovodkaz"/>
            </w:rPr>
          </w:pPr>
          <w:hyperlink w:anchor="_Toc754447761">
            <w:r w:rsidRPr="24B4410D" w:rsidR="24B4410D">
              <w:rPr>
                <w:rStyle w:val="Hypertextovodkaz"/>
              </w:rPr>
              <w:t>2.5</w:t>
            </w:r>
            <w:r>
              <w:tab/>
            </w:r>
            <w:r w:rsidRPr="24B4410D" w:rsidR="24B4410D">
              <w:rPr>
                <w:rStyle w:val="Hypertextovodkaz"/>
              </w:rPr>
              <w:t>Předpřipravené tréninky</w:t>
            </w:r>
            <w:r>
              <w:tab/>
            </w:r>
            <w:r>
              <w:fldChar w:fldCharType="begin"/>
            </w:r>
            <w:r>
              <w:instrText xml:space="preserve">PAGEREF _Toc754447761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12</w:t>
            </w:r>
            <w:r>
              <w:fldChar w:fldCharType="end"/>
            </w:r>
          </w:hyperlink>
        </w:p>
        <w:p w:rsidR="24B4410D" w:rsidP="24B4410D" w:rsidRDefault="24B4410D" w14:paraId="089F6491" w14:textId="0D624DCE">
          <w:pPr>
            <w:pStyle w:val="Obsah3"/>
            <w:tabs>
              <w:tab w:val="left" w:leader="none" w:pos="1200"/>
              <w:tab w:val="right" w:leader="dot" w:pos="8775"/>
            </w:tabs>
            <w:bidi w:val="0"/>
            <w:rPr>
              <w:rStyle w:val="Hypertextovodkaz"/>
            </w:rPr>
          </w:pPr>
          <w:hyperlink w:anchor="_Toc1252765385">
            <w:r w:rsidRPr="24B4410D" w:rsidR="24B4410D">
              <w:rPr>
                <w:rStyle w:val="Hypertextovodkaz"/>
              </w:rPr>
              <w:t>2.5.1</w:t>
            </w:r>
            <w:r>
              <w:tab/>
            </w:r>
            <w:r w:rsidRPr="24B4410D" w:rsidR="24B4410D">
              <w:rPr>
                <w:rStyle w:val="Hypertextovodkaz"/>
              </w:rPr>
              <w:t>Začít trénink</w:t>
            </w:r>
            <w:r>
              <w:tab/>
            </w:r>
            <w:r>
              <w:fldChar w:fldCharType="begin"/>
            </w:r>
            <w:r>
              <w:instrText xml:space="preserve">PAGEREF _Toc1252765385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12</w:t>
            </w:r>
            <w:r>
              <w:fldChar w:fldCharType="end"/>
            </w:r>
          </w:hyperlink>
        </w:p>
        <w:p w:rsidR="24B4410D" w:rsidP="24B4410D" w:rsidRDefault="24B4410D" w14:paraId="687AFEFA" w14:textId="0EB5FFBA">
          <w:pPr>
            <w:pStyle w:val="Obsah1"/>
            <w:numPr>
              <w:ilvl w:val="0"/>
              <w:numId w:val="0"/>
            </w:numPr>
            <w:bidi w:val="0"/>
            <w:ind w:left="180"/>
            <w:rPr>
              <w:rStyle w:val="Hypertextovodkaz"/>
            </w:rPr>
          </w:pPr>
          <w:hyperlink w:anchor="_Toc1598842194">
            <w:r w:rsidRPr="24B4410D" w:rsidR="24B4410D">
              <w:rPr>
                <w:rStyle w:val="Hypertextovodkaz"/>
              </w:rPr>
              <w:t>Závěr</w:t>
            </w:r>
            <w:r>
              <w:tab/>
            </w:r>
            <w:r>
              <w:fldChar w:fldCharType="begin"/>
            </w:r>
            <w:r>
              <w:instrText xml:space="preserve">PAGEREF _Toc1598842194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13</w:t>
            </w:r>
            <w:r>
              <w:fldChar w:fldCharType="end"/>
            </w:r>
          </w:hyperlink>
        </w:p>
        <w:p w:rsidR="24B4410D" w:rsidP="24B4410D" w:rsidRDefault="24B4410D" w14:paraId="164B5C8F" w14:textId="000E70A0">
          <w:pPr>
            <w:pStyle w:val="Obsah1"/>
            <w:numPr>
              <w:ilvl w:val="0"/>
              <w:numId w:val="0"/>
            </w:numPr>
            <w:bidi w:val="0"/>
            <w:ind w:left="180"/>
            <w:rPr>
              <w:rStyle w:val="Hypertextovodkaz"/>
            </w:rPr>
          </w:pPr>
          <w:hyperlink w:anchor="_Toc1544056363">
            <w:r w:rsidRPr="24B4410D" w:rsidR="24B4410D">
              <w:rPr>
                <w:rStyle w:val="Hypertextovodkaz"/>
              </w:rPr>
              <w:t>Seznam použitýCH INFORMAČNÍCH ZDROJů</w:t>
            </w:r>
            <w:r>
              <w:tab/>
            </w:r>
            <w:r>
              <w:fldChar w:fldCharType="begin"/>
            </w:r>
            <w:r>
              <w:instrText xml:space="preserve">PAGEREF _Toc1544056363 \h</w:instrText>
            </w:r>
            <w:r>
              <w:fldChar w:fldCharType="separate"/>
            </w:r>
            <w:r w:rsidRPr="24B4410D" w:rsidR="24B4410D">
              <w:rPr>
                <w:rStyle w:val="Hypertextovodkaz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4B4410D" w:rsidP="24B4410D" w:rsidRDefault="24B4410D" w14:paraId="2A7678A1" w14:textId="2C2F2891">
      <w:pPr>
        <w:rPr>
          <w:b w:val="1"/>
          <w:bCs w:val="1"/>
          <w:sz w:val="28"/>
          <w:szCs w:val="28"/>
        </w:rPr>
      </w:pPr>
    </w:p>
    <w:p w:rsidR="5019AF9E" w:rsidP="63C5A630" w:rsidRDefault="006D70ED" w14:paraId="44EE03E1" w14:textId="238894BC">
      <w:pPr>
        <w:rPr>
          <w:b w:val="1"/>
          <w:bCs w:val="1"/>
          <w:caps w:val="1"/>
          <w:noProof/>
          <w:sz w:val="28"/>
          <w:szCs w:val="28"/>
        </w:rPr>
        <w:sectPr w:rsidR="5019AF9E">
          <w:type w:val="continuous"/>
          <w:pgSz w:w="11907" w:h="16840" w:orient="portrait" w:code="9"/>
          <w:pgMar w:top="1701" w:right="1134" w:bottom="1134" w:left="1134" w:header="851" w:footer="709" w:gutter="851"/>
          <w:pgNumType w:start="1"/>
          <w:cols w:space="708"/>
          <w:titlePg/>
          <w:headerReference w:type="default" r:id="Re1c6b332b0114512"/>
        </w:sectPr>
      </w:pPr>
    </w:p>
    <w:p w:rsidRPr="00756E7C" w:rsidR="00756E7C" w:rsidP="00756E7C" w:rsidRDefault="078D20D1" w14:paraId="6CF63403" w14:textId="03D22DAE">
      <w:pPr>
        <w:pStyle w:val="Nadpis"/>
      </w:pPr>
      <w:bookmarkStart w:name="_Toc186566093" w:id="3"/>
      <w:bookmarkStart w:name="_Toc1956186169" w:id="504271069"/>
      <w:r w:rsidR="64EB3C15">
        <w:rPr/>
        <w:t>Úvod</w:t>
      </w:r>
      <w:bookmarkEnd w:id="3"/>
      <w:bookmarkEnd w:id="504271069"/>
    </w:p>
    <w:p w:rsidR="009D66DE" w:rsidP="001F423D" w:rsidRDefault="000D149C" w14:paraId="24602590" w14:textId="782218E3">
      <w:r>
        <w:tab/>
      </w:r>
      <w:r>
        <w:t>Na internetu se vyskytuje nespočet aplikací zaměřených na cvičení</w:t>
      </w:r>
      <w:r w:rsidR="00B811D3">
        <w:t xml:space="preserve">, ale žádná z nich se nedá přenést do světa profesionálního sportu. Sportovci </w:t>
      </w:r>
      <w:r w:rsidR="00BD70CA">
        <w:t xml:space="preserve">potřebují </w:t>
      </w:r>
      <w:r w:rsidR="00822C2D">
        <w:t xml:space="preserve">sílu, ale nesmí </w:t>
      </w:r>
      <w:r w:rsidR="004D62B1">
        <w:t xml:space="preserve">za ni obětovat svou dynamiku, mobilitu a výbušnost svého </w:t>
      </w:r>
      <w:r w:rsidR="000628C2">
        <w:t xml:space="preserve">těla. </w:t>
      </w:r>
      <w:r w:rsidR="00DB1976">
        <w:t>Sportovci jen při běžném běhu zapojí přes 200 sva</w:t>
      </w:r>
      <w:r w:rsidR="00233E64">
        <w:t>lů, několik kloubů a šlach a všechny musí být perfektně připraveny.</w:t>
      </w:r>
      <w:r w:rsidR="007F301F">
        <w:t xml:space="preserve"> Proto tyto aplikace nejsou vhodné pro sportovce, protože nezahrnují </w:t>
      </w:r>
      <w:r w:rsidR="00106882">
        <w:t>dostatečné množství cviků, které zaměřují na již zmíněnou výbušnost</w:t>
      </w:r>
      <w:r w:rsidR="009D66DE">
        <w:t>, dynamiku a mobilitu.</w:t>
      </w:r>
      <w:r w:rsidR="00E7091D">
        <w:t xml:space="preserve"> </w:t>
      </w:r>
      <w:r w:rsidR="0072236B">
        <w:t>Proto jsem si jako svou finální práci vybral právě tuto problematiku</w:t>
      </w:r>
      <w:r w:rsidR="00E7091D">
        <w:t>.</w:t>
      </w:r>
    </w:p>
    <w:p w:rsidR="00ED2D90" w:rsidP="001F423D" w:rsidRDefault="00ED2D90" w14:paraId="2F3F215E" w14:textId="2763D168">
      <w:r>
        <w:tab/>
      </w:r>
      <w:r>
        <w:t>Mým cílem bylo vytvořit mobilní aplikaci</w:t>
      </w:r>
      <w:r w:rsidR="002B1942">
        <w:t xml:space="preserve">, pro </w:t>
      </w:r>
      <w:r w:rsidR="00DE7826">
        <w:t xml:space="preserve">tréninky právě pro </w:t>
      </w:r>
      <w:r w:rsidR="001512A2">
        <w:t>sportovce,</w:t>
      </w:r>
      <w:r w:rsidR="00DE7826">
        <w:t xml:space="preserve"> </w:t>
      </w:r>
      <w:r w:rsidR="003135D0">
        <w:t xml:space="preserve">a to jak v prostředí </w:t>
      </w:r>
      <w:r w:rsidR="00956D1A">
        <w:t>posilovny,</w:t>
      </w:r>
      <w:r w:rsidR="003135D0">
        <w:t xml:space="preserve"> tak </w:t>
      </w:r>
      <w:r w:rsidR="003A0D4D">
        <w:t xml:space="preserve">i mimo ni bez použití </w:t>
      </w:r>
      <w:r w:rsidR="006C328C">
        <w:t>vybaven</w:t>
      </w:r>
      <w:r w:rsidR="004A0327">
        <w:t>í a posilovacích strojů. Aplikace</w:t>
      </w:r>
      <w:r w:rsidR="00E653A9">
        <w:t xml:space="preserve"> by měla tyto použité cviky obsahovat v samostatných stránkách, kde budou podrobněji pops</w:t>
      </w:r>
      <w:r w:rsidR="00A148EB">
        <w:t>ány</w:t>
      </w:r>
      <w:r w:rsidR="00E653A9">
        <w:t xml:space="preserve"> </w:t>
      </w:r>
      <w:r w:rsidR="00C04F0F">
        <w:t xml:space="preserve">s odkazy na videa </w:t>
      </w:r>
      <w:r w:rsidR="001708A2">
        <w:t xml:space="preserve">se správnou technikou provedení. Dále by uživatel měl mít možnost přidat si </w:t>
      </w:r>
      <w:r w:rsidR="002E3BBE">
        <w:t xml:space="preserve">vlastní </w:t>
      </w:r>
      <w:r w:rsidR="001512A2">
        <w:t>cviky,</w:t>
      </w:r>
      <w:r w:rsidR="002E3BBE">
        <w:t xml:space="preserve"> a i celé tréninky. </w:t>
      </w:r>
      <w:r w:rsidR="008C5FCF">
        <w:t xml:space="preserve"> </w:t>
      </w:r>
      <w:r w:rsidR="00811F76">
        <w:t>Uživatel by si také mohl trochu přizpůsobit vzhled aplikace a jazyk ve kterém se bude zobrazovat. Aplikace by měla fungovat na mobilních zařízeních s operační systémem iOS a Android.</w:t>
      </w:r>
    </w:p>
    <w:p w:rsidRPr="00DA5EFE" w:rsidR="00917522" w:rsidP="293B1FC4" w:rsidRDefault="00811F76" w14:paraId="34DB7A9C" w14:textId="30BB93EF">
      <w:pPr/>
      <w:r>
        <w:tab/>
      </w:r>
      <w:r w:rsidR="1F13F0B2">
        <w:rPr/>
        <w:t>V dokumentaci budu řešit postup vytvoření aplikace</w:t>
      </w:r>
      <w:r w:rsidR="5EFA092C">
        <w:rPr/>
        <w:t xml:space="preserve"> od ukládání úprav uživatele v aplikaci, popisu funk</w:t>
      </w:r>
      <w:r w:rsidR="22D139B6">
        <w:rPr/>
        <w:t>cí</w:t>
      </w:r>
      <w:r w:rsidR="1D553982">
        <w:rPr/>
        <w:t xml:space="preserve"> </w:t>
      </w:r>
      <w:r w:rsidR="22D139B6">
        <w:rPr/>
        <w:t>jednotlivých stránek a</w:t>
      </w:r>
      <w:r w:rsidR="5C09E9F0">
        <w:rPr/>
        <w:t xml:space="preserve"> celkové hodnocení mé aplikaci s cíli co jsem si dal před vývojem a do budoucna.</w:t>
      </w:r>
    </w:p>
    <w:p w:rsidR="4DF32789" w:rsidP="0DA28E64" w:rsidRDefault="4DF32789" w14:paraId="53F353AB" w14:textId="0881D732">
      <w:pPr>
        <w:pStyle w:val="Nadpis1"/>
        <w:suppressLineNumbers w:val="0"/>
        <w:bidi w:val="0"/>
        <w:spacing w:before="0" w:beforeAutospacing="off" w:after="120" w:afterAutospacing="off" w:line="360" w:lineRule="auto"/>
        <w:ind w:left="360" w:right="0" w:hanging="360"/>
        <w:jc w:val="left"/>
        <w:rPr/>
      </w:pPr>
      <w:bookmarkStart w:name="_Toc1665286419" w:id="925660309"/>
      <w:r w:rsidR="239DF053">
        <w:rPr/>
        <w:t>STruktura</w:t>
      </w:r>
      <w:r w:rsidR="239DF053">
        <w:rPr/>
        <w:t xml:space="preserve"> </w:t>
      </w:r>
      <w:r w:rsidR="239DF053">
        <w:rPr/>
        <w:t>MOBILNÍch</w:t>
      </w:r>
      <w:r w:rsidR="239DF053">
        <w:rPr/>
        <w:t xml:space="preserve"> aplikací</w:t>
      </w:r>
      <w:bookmarkEnd w:id="925660309"/>
    </w:p>
    <w:p w:rsidR="001F423D" w:rsidP="31CDAC39" w:rsidRDefault="7E1D5633" w14:paraId="7051B485" w14:textId="18F0951C">
      <w:pPr>
        <w:pStyle w:val="Nadpis2"/>
        <w:rPr/>
      </w:pPr>
      <w:bookmarkStart w:name="_Toc186566095" w:id="5"/>
      <w:bookmarkStart w:name="_Toc1498843418" w:id="1014710180"/>
      <w:r w:rsidR="228EE136">
        <w:rPr/>
        <w:t>Posilovací aplikace</w:t>
      </w:r>
      <w:bookmarkEnd w:id="5"/>
      <w:bookmarkEnd w:id="1014710180"/>
    </w:p>
    <w:p w:rsidR="00E8070D" w:rsidP="04FD5DDE" w:rsidRDefault="00C11AC3" w14:paraId="7FD0765E" w14:textId="0892D328">
      <w:pPr>
        <w:ind w:firstLine="709"/>
      </w:pPr>
      <w:r>
        <w:t>Aplikac</w:t>
      </w:r>
      <w:r w:rsidR="00855FD6">
        <w:t>í zaměřujících se na cvičení je na internetu mnoho</w:t>
      </w:r>
      <w:r w:rsidR="00353E33">
        <w:t xml:space="preserve">. Všechny </w:t>
      </w:r>
      <w:r w:rsidR="00E40E8E">
        <w:t>jsou,</w:t>
      </w:r>
      <w:r w:rsidR="00353E33">
        <w:t xml:space="preserve"> avšak víceméně stejné a sportovci si z nich mohou vzít pouze základní kostru tréninku a </w:t>
      </w:r>
      <w:r w:rsidR="00557902">
        <w:t>upravit si jej podle svých potřeb a pokud sportovec</w:t>
      </w:r>
      <w:r w:rsidR="00944392">
        <w:t xml:space="preserve"> nepůsobí na vyšší úrovni a nemá v týmu </w:t>
      </w:r>
      <w:r w:rsidR="00363055">
        <w:t>kondičního trenéra může být sestavení těchto tréninků prob</w:t>
      </w:r>
      <w:r w:rsidR="00E8070D">
        <w:t>lém.</w:t>
      </w:r>
    </w:p>
    <w:p w:rsidR="150D62ED" w:rsidP="0DA28E64" w:rsidRDefault="150D62ED" w14:paraId="09B753B2" w14:textId="471D75A0">
      <w:pPr>
        <w:pStyle w:val="Nadpis2"/>
        <w:rPr/>
      </w:pPr>
      <w:bookmarkStart w:name="_Toc186566096" w:id="6"/>
      <w:bookmarkStart w:name="_Toc710396319" w:id="52655403"/>
      <w:r w:rsidR="3A33EC60">
        <w:rPr/>
        <w:t>Struktura mobilní aplikace</w:t>
      </w:r>
      <w:bookmarkEnd w:id="6"/>
      <w:r>
        <w:tab/>
      </w:r>
      <w:bookmarkEnd w:id="52655403"/>
    </w:p>
    <w:p w:rsidR="63ED8C6D" w:rsidP="0DA28E64" w:rsidRDefault="63ED8C6D" w14:paraId="74A3F1EE" w14:textId="6415EEF6">
      <w:pPr>
        <w:pStyle w:val="Normln"/>
        <w:ind w:firstLine="0"/>
      </w:pPr>
      <w:r w:rsidR="63ED8C6D">
        <w:rPr/>
        <w:t xml:space="preserve">Pro svou aplikaci jsem se rozhodoval </w:t>
      </w:r>
      <w:r w:rsidR="543D036F">
        <w:rPr/>
        <w:t xml:space="preserve">mezi webovou a mobilní </w:t>
      </w:r>
      <w:r w:rsidR="36B2B5E2">
        <w:rPr/>
        <w:t>aplikací. S vývojem webových už mám nějakou zkušenost mám z nižších ročníků, ale s vývojem mobilních jsem se ještě nesetkal.</w:t>
      </w:r>
      <w:r w:rsidR="5D76A2C6">
        <w:rPr/>
        <w:t xml:space="preserve"> </w:t>
      </w:r>
      <w:r w:rsidR="43C0E76C">
        <w:rPr/>
        <w:t>A protože mám rád nové výzvy rozhodl jsem se pro mobilní. Jako první věc jsem začal vyhledávat informace o jejich struktuře a jak vůbec celé fungují. Nejčastěji jsem narážel na tento model, který se skládá ze tří základních vrstev:</w:t>
      </w:r>
    </w:p>
    <w:p w:rsidR="43C0E76C" w:rsidP="0DA28E64" w:rsidRDefault="43C0E76C" w14:paraId="4F2601E6" w14:textId="18C51904">
      <w:pPr>
        <w:pStyle w:val="Odstavecseseznamem"/>
        <w:numPr>
          <w:ilvl w:val="0"/>
          <w:numId w:val="45"/>
        </w:numPr>
        <w:rPr/>
      </w:pPr>
      <w:r w:rsidR="43C0E76C">
        <w:rPr/>
        <w:t>Prezentační – stará se o to co uživatel vidí na své obrazovce</w:t>
      </w:r>
    </w:p>
    <w:p w:rsidR="0A396F56" w:rsidP="0DA28E64" w:rsidRDefault="0A396F56" w14:paraId="01DFE82F" w14:textId="1CF87446">
      <w:pPr>
        <w:pStyle w:val="Odstavecseseznamem"/>
        <w:numPr>
          <w:ilvl w:val="0"/>
          <w:numId w:val="45"/>
        </w:numPr>
        <w:rPr/>
      </w:pPr>
      <w:r w:rsidR="0A396F56">
        <w:rPr/>
        <w:t>Byznysová – stará</w:t>
      </w:r>
      <w:r w:rsidR="0A396F56">
        <w:rPr/>
        <w:t xml:space="preserve"> se o funkci dat</w:t>
      </w:r>
    </w:p>
    <w:p w:rsidR="0A396F56" w:rsidP="0DA28E64" w:rsidRDefault="0A396F56" w14:paraId="737B80F7" w14:textId="5CC6DB06">
      <w:pPr>
        <w:pStyle w:val="Odstavecseseznamem"/>
        <w:numPr>
          <w:ilvl w:val="0"/>
          <w:numId w:val="45"/>
        </w:numPr>
        <w:rPr/>
      </w:pPr>
      <w:r w:rsidR="0A396F56">
        <w:rPr/>
        <w:t>Datová – stará</w:t>
      </w:r>
      <w:r w:rsidR="0A396F56">
        <w:rPr/>
        <w:t xml:space="preserve"> se o správu dat</w:t>
      </w:r>
    </w:p>
    <w:p w:rsidR="0DA28E64" w:rsidP="0DA28E64" w:rsidRDefault="0DA28E64" w14:paraId="30DBD25F" w14:textId="73876EEF">
      <w:pPr>
        <w:pStyle w:val="Normln"/>
      </w:pPr>
    </w:p>
    <w:p w:rsidR="0DA28E64" w:rsidP="0DA28E64" w:rsidRDefault="0DA28E64" w14:paraId="3C0585C9" w14:textId="6BBF407C">
      <w:pPr>
        <w:pStyle w:val="Normln"/>
        <w:ind w:firstLine="709"/>
      </w:pPr>
    </w:p>
    <w:p w:rsidR="00887AD7" w:rsidP="09B893AD" w:rsidRDefault="00581192" w14:paraId="44A6C484" w14:textId="62DA2409">
      <w:pPr>
        <w:pStyle w:val="Odstavecseseznamem"/>
        <w:ind w:left="0"/>
        <w:jc w:val="center"/>
        <w:rPr>
          <w:rStyle w:val="Zdraznnintenzivn"/>
          <w:i w:val="0"/>
          <w:iCs w:val="0"/>
          <w:color w:val="auto"/>
        </w:rPr>
      </w:pPr>
      <w:r w:rsidR="00581192">
        <w:drawing>
          <wp:inline wp14:editId="343C17DA" wp14:anchorId="19622F59">
            <wp:extent cx="5580380" cy="4584065"/>
            <wp:effectExtent l="0" t="0" r="1270" b="6985"/>
            <wp:docPr id="483392251" name="Obrázek 1" descr="Obsah obrázku text, snímek obrazovky, Písmo, číslo&#10;&#10;Popis byl vytvořen automaticky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/>
                  </pic:nvPicPr>
                  <pic:blipFill>
                    <a:blip xmlns:r="http://schemas.openxmlformats.org/officeDocument/2006/relationships" r:embed="R57244602def6441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038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Toc186566097" w:id="7"/>
    </w:p>
    <w:p w:rsidR="00887AD7" w:rsidP="0DA28E64" w:rsidRDefault="00887AD7" w14:paraId="48A5FB9B" w14:textId="347C6290">
      <w:pPr>
        <w:pStyle w:val="Odstavecseseznamem"/>
        <w:ind w:left="0"/>
        <w:jc w:val="center"/>
        <w:rPr>
          <w:rStyle w:val="Zdraznnintenzivn"/>
          <w:i w:val="0"/>
          <w:iCs w:val="0"/>
          <w:color w:val="auto"/>
        </w:rPr>
      </w:pPr>
      <w:r w:rsidRPr="0DA28E64" w:rsidR="00887AD7">
        <w:rPr>
          <w:rStyle w:val="Zdraznnintenzivn"/>
          <w:i w:val="0"/>
          <w:iCs w:val="0"/>
          <w:color w:val="auto"/>
        </w:rPr>
        <w:t>Obrázek 1: Základní struktura mobilní aplikace (zdroj:</w:t>
      </w:r>
      <w:r w:rsidRPr="0DA28E64" w:rsidR="00996EBD">
        <w:rPr>
          <w:rStyle w:val="Zdraznnintenzivn"/>
          <w:i w:val="0"/>
          <w:iCs w:val="0"/>
          <w:color w:val="auto"/>
        </w:rPr>
        <w:t xml:space="preserve"> </w:t>
      </w:r>
      <w:r w:rsidRPr="0DA28E64" w:rsidR="00996EBD">
        <w:rPr>
          <w:rStyle w:val="Zdraznnintenzivn"/>
          <w:i w:val="0"/>
          <w:iCs w:val="0"/>
          <w:color w:val="auto"/>
        </w:rPr>
        <w:t>simform.com</w:t>
      </w:r>
      <w:r w:rsidRPr="0DA28E64" w:rsidR="0093430F">
        <w:rPr>
          <w:rStyle w:val="Zdraznnintenzivn"/>
          <w:i w:val="0"/>
          <w:iCs w:val="0"/>
          <w:color w:val="auto"/>
        </w:rPr>
        <w:t>)</w:t>
      </w:r>
      <w:bookmarkEnd w:id="7"/>
    </w:p>
    <w:p w:rsidR="0DA28E64" w:rsidP="0DA28E64" w:rsidRDefault="0DA28E64" w14:paraId="54D8A771" w14:textId="4E0DE9BB">
      <w:pPr>
        <w:pStyle w:val="Odstavecseseznamem"/>
        <w:ind w:left="0"/>
        <w:jc w:val="both"/>
        <w:rPr>
          <w:rStyle w:val="Zdraznnintenzivn"/>
          <w:i w:val="0"/>
          <w:iCs w:val="0"/>
          <w:color w:val="auto"/>
        </w:rPr>
      </w:pPr>
    </w:p>
    <w:p w:rsidR="28116B89" w:rsidP="0DA28E64" w:rsidRDefault="28116B89" w14:paraId="16E5CA51" w14:textId="7D58F539">
      <w:pPr>
        <w:pStyle w:val="Odstavecseseznamem"/>
        <w:ind w:left="0"/>
        <w:jc w:val="both"/>
        <w:rPr>
          <w:rStyle w:val="Zdraznnintenzivn"/>
          <w:i w:val="0"/>
          <w:iCs w:val="0"/>
          <w:color w:val="auto"/>
        </w:rPr>
      </w:pPr>
      <w:r w:rsidRPr="24B4410D" w:rsidR="09CCF2E6">
        <w:rPr>
          <w:rStyle w:val="Zdraznnintenzivn"/>
          <w:i w:val="0"/>
          <w:iCs w:val="0"/>
          <w:color w:val="auto"/>
        </w:rPr>
        <w:t>Ve své aplikaci</w:t>
      </w:r>
      <w:r w:rsidRPr="24B4410D" w:rsidR="7CF60F3F">
        <w:rPr>
          <w:rStyle w:val="Zdraznnintenzivn"/>
          <w:i w:val="0"/>
          <w:iCs w:val="0"/>
          <w:color w:val="auto"/>
        </w:rPr>
        <w:t xml:space="preserve"> databáze nepoužívám</w:t>
      </w:r>
      <w:r w:rsidRPr="24B4410D" w:rsidR="269E9E6C">
        <w:rPr>
          <w:rStyle w:val="Zdraznnintenzivn"/>
          <w:i w:val="0"/>
          <w:iCs w:val="0"/>
          <w:color w:val="auto"/>
        </w:rPr>
        <w:t>, kvůli tomu, že se uživatel nemusí přihlašovat</w:t>
      </w:r>
      <w:r w:rsidRPr="24B4410D" w:rsidR="7CF60F3F">
        <w:rPr>
          <w:rStyle w:val="Zdraznnintenzivn"/>
          <w:i w:val="0"/>
          <w:iCs w:val="0"/>
          <w:color w:val="auto"/>
        </w:rPr>
        <w:t xml:space="preserve"> </w:t>
      </w:r>
      <w:r w:rsidRPr="24B4410D" w:rsidR="7CF60F3F">
        <w:rPr>
          <w:rStyle w:val="Zdraznnintenzivn"/>
          <w:i w:val="0"/>
          <w:iCs w:val="0"/>
          <w:color w:val="auto"/>
        </w:rPr>
        <w:t>a všechnu práci s daty obst</w:t>
      </w:r>
      <w:r w:rsidRPr="24B4410D" w:rsidR="1F4C7835">
        <w:rPr>
          <w:rStyle w:val="Zdraznnintenzivn"/>
          <w:i w:val="0"/>
          <w:iCs w:val="0"/>
          <w:color w:val="auto"/>
        </w:rPr>
        <w:t xml:space="preserve">arává balíček z </w:t>
      </w:r>
      <w:r w:rsidRPr="24B4410D" w:rsidR="1F4C7835">
        <w:rPr>
          <w:rStyle w:val="Zdraznnintenzivn"/>
          <w:i w:val="0"/>
          <w:iCs w:val="0"/>
          <w:color w:val="auto"/>
        </w:rPr>
        <w:t>Flutteru</w:t>
      </w:r>
      <w:r w:rsidRPr="24B4410D" w:rsidR="1F4C7835">
        <w:rPr>
          <w:rStyle w:val="Zdraznnintenzivn"/>
          <w:i w:val="0"/>
          <w:iCs w:val="0"/>
          <w:color w:val="auto"/>
        </w:rPr>
        <w:t xml:space="preserve">. Tím pádem </w:t>
      </w:r>
      <w:r w:rsidRPr="24B4410D" w:rsidR="549F90F0">
        <w:rPr>
          <w:rStyle w:val="Zdraznnintenzivn"/>
          <w:i w:val="0"/>
          <w:iCs w:val="0"/>
          <w:color w:val="auto"/>
        </w:rPr>
        <w:t>se v ní nevyskytuje ani již zmíněná datová vrstva.</w:t>
      </w:r>
    </w:p>
    <w:p w:rsidR="001F423D" w:rsidP="001F423D" w:rsidRDefault="6A1EB891" w14:paraId="2AFCF931" w14:textId="7A18881F">
      <w:pPr>
        <w:pStyle w:val="Nadpis2"/>
        <w:rPr/>
      </w:pPr>
      <w:bookmarkStart w:name="_Toc186566099" w:id="9"/>
      <w:bookmarkStart w:name="_Toc1755840643" w:id="1573862764"/>
      <w:r w:rsidR="5B276CA4">
        <w:rPr/>
        <w:t>Flutter</w:t>
      </w:r>
      <w:r w:rsidR="6A650073">
        <w:rPr/>
        <w:t xml:space="preserve">, jazyk </w:t>
      </w:r>
      <w:r w:rsidR="6A650073">
        <w:rPr/>
        <w:t>Dart</w:t>
      </w:r>
      <w:bookmarkEnd w:id="9"/>
      <w:bookmarkEnd w:id="1573862764"/>
    </w:p>
    <w:p w:rsidR="6E2995E3" w:rsidP="0DA28E64" w:rsidRDefault="6E2995E3" w14:paraId="11782623" w14:textId="0FB95F7F">
      <w:pPr>
        <w:pStyle w:val="Normln"/>
        <w:suppressLineNumbers w:val="0"/>
        <w:bidi w:val="0"/>
        <w:spacing w:before="0" w:beforeAutospacing="off" w:after="120" w:afterAutospacing="off" w:line="360" w:lineRule="auto"/>
        <w:ind w:left="0" w:right="0" w:firstLine="0"/>
        <w:jc w:val="both"/>
      </w:pPr>
      <w:r w:rsidR="6E2995E3">
        <w:rPr/>
        <w:t xml:space="preserve">Tímto se dostáváme k dalšímu problému, který jsem musel vyřešit: “Jaký jazyk na svou práci </w:t>
      </w:r>
      <w:r w:rsidR="22FD3042">
        <w:rPr/>
        <w:t>použiji</w:t>
      </w:r>
      <w:r w:rsidR="6E2995E3">
        <w:rPr/>
        <w:t>.” Pro vývoj mob</w:t>
      </w:r>
      <w:r w:rsidR="77CE72C6">
        <w:rPr/>
        <w:t xml:space="preserve">ilních aplikací se jich používá spoustu např. </w:t>
      </w:r>
      <w:r w:rsidR="46A08767">
        <w:rPr/>
        <w:t>Swift</w:t>
      </w:r>
      <w:r w:rsidR="46A08767">
        <w:rPr/>
        <w:t xml:space="preserve">, Java, Kotlin. Já si ale vybral </w:t>
      </w:r>
      <w:r w:rsidR="46A08767">
        <w:rPr/>
        <w:t>Flutter</w:t>
      </w:r>
      <w:r w:rsidR="46A08767">
        <w:rPr/>
        <w:t>. Hlavním důvodem bylo</w:t>
      </w:r>
      <w:r w:rsidR="172D095D">
        <w:rPr/>
        <w:t>, že podporuje jak zařízení s</w:t>
      </w:r>
      <w:r w:rsidR="314A4B81">
        <w:rPr/>
        <w:t xml:space="preserve"> operačním systém </w:t>
      </w:r>
      <w:r w:rsidR="314A4B81">
        <w:rPr/>
        <w:t>Android</w:t>
      </w:r>
      <w:r w:rsidR="366ED309">
        <w:rPr/>
        <w:t>,</w:t>
      </w:r>
      <w:r w:rsidR="314A4B81">
        <w:rPr/>
        <w:t xml:space="preserve"> tak i iOS.</w:t>
      </w:r>
    </w:p>
    <w:p w:rsidR="00D04AE6" w:rsidP="00D04AE6" w:rsidRDefault="00D04AE6" w14:paraId="45FB0818" w14:textId="77777777"/>
    <w:p w:rsidRPr="00802D4F" w:rsidR="00D04AE6" w:rsidP="000F5ED1" w:rsidRDefault="3C130799" w14:paraId="7263F82C" w14:textId="7986E461">
      <w:pPr>
        <w:pStyle w:val="Nadpis1"/>
        <w:rPr/>
      </w:pPr>
      <w:bookmarkStart w:name="_Toc186566100" w:id="10"/>
      <w:bookmarkStart w:name="_Toc2009737093" w:id="400943996"/>
      <w:r w:rsidR="11478059">
        <w:rPr/>
        <w:t>Způsoby řešení a použité postupy</w:t>
      </w:r>
      <w:bookmarkEnd w:id="10"/>
      <w:bookmarkEnd w:id="400943996"/>
    </w:p>
    <w:p w:rsidR="001F423D" w:rsidP="0DA28E64" w:rsidRDefault="00B76A59" w14:paraId="7A29CC1A" w14:textId="2820BFED">
      <w:pPr>
        <w:pStyle w:val="Nadpis2"/>
        <w:rPr/>
      </w:pPr>
      <w:bookmarkStart w:name="_Toc330555112" w:id="286778923"/>
      <w:r w:rsidR="562A4B65">
        <w:rPr/>
        <w:t>Založení projektu</w:t>
      </w:r>
      <w:bookmarkEnd w:id="286778923"/>
    </w:p>
    <w:p w:rsidR="00B76A59" w:rsidP="04FD5DDE" w:rsidRDefault="00603C75" w14:paraId="5597D368" w14:textId="6D62E6D6">
      <w:pPr>
        <w:ind w:firstLine="709"/>
      </w:pPr>
      <w:r w:rsidR="00603C75">
        <w:rPr/>
        <w:t>Pr</w:t>
      </w:r>
      <w:r w:rsidR="00A92D90">
        <w:rPr/>
        <w:t xml:space="preserve">vním krokem bylo </w:t>
      </w:r>
      <w:r w:rsidR="00F907D9">
        <w:rPr/>
        <w:t xml:space="preserve">stáhnutí </w:t>
      </w:r>
      <w:r w:rsidR="000A7ADE">
        <w:rPr/>
        <w:t xml:space="preserve">založení </w:t>
      </w:r>
      <w:r w:rsidR="00CD3EA3">
        <w:rPr/>
        <w:t xml:space="preserve">nainstalování rozšíření pro </w:t>
      </w:r>
      <w:r w:rsidR="00F57B0C">
        <w:rPr/>
        <w:t>F</w:t>
      </w:r>
      <w:r w:rsidR="00CD3EA3">
        <w:rPr/>
        <w:t>lutter</w:t>
      </w:r>
      <w:r w:rsidR="00CD3EA3">
        <w:rPr/>
        <w:t xml:space="preserve"> v aplikaci </w:t>
      </w:r>
      <w:r w:rsidR="00CD3EA3">
        <w:rPr/>
        <w:t>V</w:t>
      </w:r>
      <w:r w:rsidR="005F7997">
        <w:rPr/>
        <w:t>isual</w:t>
      </w:r>
      <w:r w:rsidR="005F7997">
        <w:rPr/>
        <w:t xml:space="preserve"> Studio </w:t>
      </w:r>
      <w:r w:rsidR="005F7997">
        <w:rPr/>
        <w:t>Code</w:t>
      </w:r>
      <w:r w:rsidR="005F7997">
        <w:rPr/>
        <w:t xml:space="preserve">. Poté stačilo založit projekt a </w:t>
      </w:r>
      <w:r w:rsidR="00DE6FD9">
        <w:rPr/>
        <w:t>další potřebné nástroje</w:t>
      </w:r>
      <w:r w:rsidR="00F57B0C">
        <w:rPr/>
        <w:t xml:space="preserve"> (</w:t>
      </w:r>
      <w:r w:rsidR="00F57B0C">
        <w:rPr/>
        <w:t>FlutterSDK</w:t>
      </w:r>
      <w:r w:rsidR="00F57B0C">
        <w:rPr/>
        <w:t>)</w:t>
      </w:r>
      <w:r w:rsidR="00DE6FD9">
        <w:rPr/>
        <w:t xml:space="preserve"> pro vývoj aplikace se stáhnuly samostatně</w:t>
      </w:r>
      <w:r w:rsidR="00F57B0C">
        <w:rPr/>
        <w:t>.</w:t>
      </w:r>
    </w:p>
    <w:p w:rsidR="11CC7C2A" w:rsidP="0DA28E64" w:rsidRDefault="11CC7C2A" w14:paraId="3C3C02E1" w14:textId="75468D73">
      <w:pPr>
        <w:pStyle w:val="Nadpis2"/>
        <w:rPr/>
      </w:pPr>
      <w:bookmarkStart w:name="_Toc414437428" w:id="666239580"/>
      <w:r w:rsidR="3DFE53F9">
        <w:rPr/>
        <w:t>Úvodní stránka</w:t>
      </w:r>
      <w:bookmarkEnd w:id="666239580"/>
    </w:p>
    <w:p w:rsidR="6403684C" w:rsidP="0DA28E64" w:rsidRDefault="6403684C" w14:paraId="759D68AA" w14:textId="6B0C42F1">
      <w:pPr>
        <w:pStyle w:val="Normln"/>
        <w:ind w:firstLine="709"/>
      </w:pPr>
      <w:r w:rsidR="0D9B2569">
        <w:rPr/>
        <w:t xml:space="preserve">Úvodní stránka aplikace je velmi jednoduchá, obsahuje </w:t>
      </w:r>
      <w:r w:rsidR="5795FB68">
        <w:rPr/>
        <w:t xml:space="preserve">dvě tlačítka, podle kterých si uživatel vybírá typ tréninků, který by chtěl absolvovat. Dále si zde může </w:t>
      </w:r>
      <w:r w:rsidR="22BDA56E">
        <w:rPr/>
        <w:t>vybrat mezi tmavým a světlým režimem aplikace.</w:t>
      </w:r>
      <w:r w:rsidR="5795FB68">
        <w:rPr/>
        <w:t xml:space="preserve"> </w:t>
      </w:r>
    </w:p>
    <w:p w:rsidR="2485BBFE" w:rsidP="09B893AD" w:rsidRDefault="2485BBFE" w14:paraId="5B211AA5" w14:textId="6C593415">
      <w:pPr>
        <w:pStyle w:val="Normln"/>
        <w:ind w:left="0" w:right="0" w:firstLine="709"/>
        <w:jc w:val="center"/>
      </w:pPr>
      <w:r w:rsidR="677682DC">
        <w:drawing>
          <wp:inline wp14:editId="270497F7" wp14:anchorId="7D054C14">
            <wp:extent cx="2103453" cy="4680000"/>
            <wp:effectExtent l="0" t="0" r="0" b="0"/>
            <wp:docPr id="17961085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6108570" name=""/>
                    <pic:cNvPicPr/>
                  </pic:nvPicPr>
                  <pic:blipFill>
                    <a:blip xmlns:r="http://schemas.openxmlformats.org/officeDocument/2006/relationships" r:embed="rId16726294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03453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5988C9" w:rsidP="597CF972" w:rsidRDefault="7C5988C9" w14:paraId="38314B79" w14:textId="25A611F1">
      <w:pPr>
        <w:pStyle w:val="Normln"/>
        <w:ind w:left="2127" w:right="1304" w:firstLine="0"/>
        <w:jc w:val="center"/>
      </w:pPr>
      <w:r w:rsidR="69CB1699">
        <w:rPr/>
        <w:t>Obrázek 2: Úvodní stránka aplikace</w:t>
      </w:r>
    </w:p>
    <w:p w:rsidRPr="00B76A59" w:rsidR="00BA0306" w:rsidP="0DA28E64" w:rsidRDefault="24586D1A" w14:paraId="6CC6FE8B" w14:textId="672CCF2E">
      <w:pPr>
        <w:pStyle w:val="Nadpis2"/>
        <w:rPr/>
      </w:pPr>
      <w:bookmarkStart w:name="_Toc401067090" w:id="1767397042"/>
      <w:r w:rsidR="7CC3A85C">
        <w:rPr/>
        <w:t>Vlastní nastavení aplikace</w:t>
      </w:r>
      <w:bookmarkEnd w:id="1767397042"/>
    </w:p>
    <w:p w:rsidR="24586D1A" w:rsidP="04FD5DDE" w:rsidRDefault="21B66F94" w14:paraId="3490040C" w14:textId="16F78837">
      <w:pPr>
        <w:ind w:firstLine="709"/>
      </w:pPr>
      <w:r w:rsidR="21B66F94">
        <w:rPr/>
        <w:t xml:space="preserve">Jelikož jsem do práce nezahrnul možnost přihlášení </w:t>
      </w:r>
      <w:r w:rsidR="726C6C89">
        <w:rPr/>
        <w:t>do vlastního účtu, dal jsem uživateli možnost alespoň si aplikaci přizpůsobit. Uživatel může vybírat</w:t>
      </w:r>
      <w:r w:rsidR="24B293E5">
        <w:rPr/>
        <w:t xml:space="preserve"> dvěma motivy (světly a tmavý).</w:t>
      </w:r>
      <w:r w:rsidR="364885CD">
        <w:rPr/>
        <w:t xml:space="preserve"> O ukládání se stará </w:t>
      </w:r>
      <w:r w:rsidR="364885CD">
        <w:rPr/>
        <w:t>Flutter</w:t>
      </w:r>
      <w:r w:rsidR="364885CD">
        <w:rPr/>
        <w:t xml:space="preserve"> balíček</w:t>
      </w:r>
      <w:r w:rsidR="7B121853">
        <w:rPr/>
        <w:t xml:space="preserve"> </w:t>
      </w:r>
      <w:r w:rsidR="7B121853">
        <w:rPr/>
        <w:t>shared.preferences</w:t>
      </w:r>
      <w:r w:rsidR="364885CD">
        <w:rPr/>
        <w:t>.</w:t>
      </w:r>
    </w:p>
    <w:p w:rsidR="184EF772" w:rsidP="0DA28E64" w:rsidRDefault="184EF772" w14:paraId="4493934C" w14:textId="51D154A8">
      <w:pPr>
        <w:pStyle w:val="Nadpis3"/>
        <w:rPr/>
      </w:pPr>
      <w:r w:rsidR="0964B653">
        <w:rPr/>
        <w:t xml:space="preserve"> </w:t>
      </w:r>
      <w:bookmarkStart w:name="_Toc484263877" w:id="1187065190"/>
      <w:r w:rsidR="48BA3995">
        <w:rPr/>
        <w:t>Shared.preferences</w:t>
      </w:r>
      <w:bookmarkEnd w:id="1187065190"/>
    </w:p>
    <w:p w:rsidR="425973E8" w:rsidP="04FD5DDE" w:rsidRDefault="5C7DD7EB" w14:paraId="5BA3B7B7" w14:textId="007F03A2">
      <w:pPr>
        <w:ind w:firstLine="709"/>
      </w:pPr>
      <w:r>
        <w:t>Tento balíček ukládá data ve formě klíč-hodnota (klíč je řetězec, který ukazuje na data)</w:t>
      </w:r>
      <w:r w:rsidR="33066C9D">
        <w:t xml:space="preserve">. V aplikaci je </w:t>
      </w:r>
      <w:r w:rsidR="1F9E3A64">
        <w:t>definován do souboru pubspec.yaml tímto způsobem:</w:t>
      </w:r>
    </w:p>
    <w:p w:rsidR="00B76A59" w:rsidP="506EF8F7" w:rsidRDefault="09C9303B" w14:paraId="2D5CD170" w14:textId="2D9E86FD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506EF8F7">
        <w:rPr>
          <w:rFonts w:ascii="Consolas" w:hAnsi="Consolas" w:eastAsia="Consolas" w:cs="Consolas"/>
          <w:color w:val="72F088"/>
          <w:sz w:val="22"/>
          <w:szCs w:val="22"/>
        </w:rPr>
        <w:t>dependencies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:</w:t>
      </w:r>
    </w:p>
    <w:p w:rsidR="00B76A59" w:rsidP="506EF8F7" w:rsidRDefault="09C9303B" w14:paraId="13BB66BD" w14:textId="098969CF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 </w:t>
      </w:r>
      <w:r w:rsidRPr="506EF8F7">
        <w:rPr>
          <w:rFonts w:ascii="Consolas" w:hAnsi="Consolas" w:eastAsia="Consolas" w:cs="Consolas"/>
          <w:color w:val="72F088"/>
          <w:sz w:val="22"/>
          <w:szCs w:val="22"/>
        </w:rPr>
        <w:t>shared_preferences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: </w:t>
      </w:r>
      <w:r w:rsidRPr="506EF8F7">
        <w:rPr>
          <w:rFonts w:ascii="Consolas" w:hAnsi="Consolas" w:eastAsia="Consolas" w:cs="Consolas"/>
          <w:color w:val="ADDCFF"/>
          <w:sz w:val="22"/>
          <w:szCs w:val="22"/>
        </w:rPr>
        <w:t>^2.0.18</w:t>
      </w:r>
    </w:p>
    <w:p w:rsidR="00B76A59" w:rsidP="506EF8F7" w:rsidRDefault="09C9303B" w14:paraId="235DFA00" w14:textId="533C54F4">
      <w:r>
        <w:t>A do aplikace stačí importovat takto:</w:t>
      </w:r>
    </w:p>
    <w:p w:rsidR="09C9303B" w:rsidP="506EF8F7" w:rsidRDefault="09C9303B" w14:paraId="77E198DB" w14:textId="20762600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506EF8F7">
        <w:rPr>
          <w:rFonts w:ascii="Consolas" w:hAnsi="Consolas" w:eastAsia="Consolas" w:cs="Consolas"/>
          <w:color w:val="FF9492"/>
          <w:sz w:val="22"/>
          <w:szCs w:val="22"/>
        </w:rPr>
        <w:t>import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ADDCFF"/>
          <w:sz w:val="22"/>
          <w:szCs w:val="22"/>
        </w:rPr>
        <w:t>'package:shared_preferences/shared_preferences.dart'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;</w:t>
      </w:r>
    </w:p>
    <w:p w:rsidR="7A76AF8E" w:rsidP="506EF8F7" w:rsidRDefault="7A76AF8E" w14:paraId="63731177" w14:textId="056B71E3">
      <w:r>
        <w:t>Balíček změnu zaznamená sám pomocí tohoto kódu:</w:t>
      </w:r>
    </w:p>
    <w:p w:rsidR="7A76AF8E" w:rsidP="506EF8F7" w:rsidRDefault="7A76AF8E" w14:paraId="5ADE3059" w14:textId="50218F91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506EF8F7">
        <w:rPr>
          <w:rFonts w:ascii="Consolas" w:hAnsi="Consolas" w:eastAsia="Consolas" w:cs="Consolas"/>
          <w:color w:val="FF9492"/>
          <w:sz w:val="22"/>
          <w:szCs w:val="22"/>
        </w:rPr>
        <w:t>void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DBB7FF"/>
          <w:sz w:val="22"/>
          <w:szCs w:val="22"/>
        </w:rPr>
        <w:t>toggleTheme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(</w:t>
      </w:r>
      <w:r w:rsidRPr="506EF8F7">
        <w:rPr>
          <w:rFonts w:ascii="Consolas" w:hAnsi="Consolas" w:eastAsia="Consolas" w:cs="Consolas"/>
          <w:color w:val="FFB757"/>
          <w:sz w:val="22"/>
          <w:szCs w:val="22"/>
        </w:rPr>
        <w:t>bool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FFB757"/>
          <w:sz w:val="22"/>
          <w:szCs w:val="22"/>
        </w:rPr>
        <w:t>isDarkMode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) </w:t>
      </w:r>
      <w:r w:rsidRPr="506EF8F7">
        <w:rPr>
          <w:rFonts w:ascii="Consolas" w:hAnsi="Consolas" w:eastAsia="Consolas" w:cs="Consolas"/>
          <w:color w:val="FF9492"/>
          <w:sz w:val="22"/>
          <w:szCs w:val="22"/>
        </w:rPr>
        <w:t>async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{</w:t>
      </w:r>
    </w:p>
    <w:p w:rsidR="7A76AF8E" w:rsidP="506EF8F7" w:rsidRDefault="7A76AF8E" w14:paraId="4FDE179B" w14:textId="26F97549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   _themeMode </w:t>
      </w:r>
      <w:r w:rsidRPr="506EF8F7">
        <w:rPr>
          <w:rFonts w:ascii="Consolas" w:hAnsi="Consolas" w:eastAsia="Consolas" w:cs="Consolas"/>
          <w:color w:val="FF9492"/>
          <w:sz w:val="22"/>
          <w:szCs w:val="22"/>
        </w:rPr>
        <w:t>=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FFB757"/>
          <w:sz w:val="22"/>
          <w:szCs w:val="22"/>
        </w:rPr>
        <w:t>isDarkMode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FF9492"/>
          <w:sz w:val="22"/>
          <w:szCs w:val="22"/>
        </w:rPr>
        <w:t>?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FFB757"/>
          <w:sz w:val="22"/>
          <w:szCs w:val="22"/>
        </w:rPr>
        <w:t>ThemeMode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.</w:t>
      </w:r>
      <w:r w:rsidRPr="506EF8F7">
        <w:rPr>
          <w:rFonts w:ascii="Consolas" w:hAnsi="Consolas" w:eastAsia="Consolas" w:cs="Consolas"/>
          <w:color w:val="91CBFF"/>
          <w:sz w:val="22"/>
          <w:szCs w:val="22"/>
        </w:rPr>
        <w:t>dark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FF9492"/>
          <w:sz w:val="22"/>
          <w:szCs w:val="22"/>
        </w:rPr>
        <w:t>: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FFB757"/>
          <w:sz w:val="22"/>
          <w:szCs w:val="22"/>
        </w:rPr>
        <w:t>ThemeMode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.</w:t>
      </w:r>
      <w:r w:rsidRPr="506EF8F7">
        <w:rPr>
          <w:rFonts w:ascii="Consolas" w:hAnsi="Consolas" w:eastAsia="Consolas" w:cs="Consolas"/>
          <w:color w:val="91CBFF"/>
          <w:sz w:val="22"/>
          <w:szCs w:val="22"/>
        </w:rPr>
        <w:t>light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;</w:t>
      </w:r>
    </w:p>
    <w:p w:rsidR="7A76AF8E" w:rsidP="506EF8F7" w:rsidRDefault="7A76AF8E" w14:paraId="6AEBFA7E" w14:textId="6C7F3C94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   </w:t>
      </w:r>
      <w:r w:rsidRPr="506EF8F7">
        <w:rPr>
          <w:rFonts w:ascii="Consolas" w:hAnsi="Consolas" w:eastAsia="Consolas" w:cs="Consolas"/>
          <w:color w:val="DBB7FF"/>
          <w:sz w:val="22"/>
          <w:szCs w:val="22"/>
        </w:rPr>
        <w:t>notifyListeners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();</w:t>
      </w:r>
    </w:p>
    <w:p w:rsidR="7A76AF8E" w:rsidP="506EF8F7" w:rsidRDefault="7A76AF8E" w14:paraId="1F0C89BC" w14:textId="21725810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   </w:t>
      </w:r>
      <w:r w:rsidRPr="506EF8F7">
        <w:rPr>
          <w:rFonts w:ascii="Consolas" w:hAnsi="Consolas" w:eastAsia="Consolas" w:cs="Consolas"/>
          <w:color w:val="FF9492"/>
          <w:sz w:val="22"/>
          <w:szCs w:val="22"/>
        </w:rPr>
        <w:t>final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prefs </w:t>
      </w:r>
      <w:r w:rsidRPr="506EF8F7">
        <w:rPr>
          <w:rFonts w:ascii="Consolas" w:hAnsi="Consolas" w:eastAsia="Consolas" w:cs="Consolas"/>
          <w:color w:val="FF9492"/>
          <w:sz w:val="22"/>
          <w:szCs w:val="22"/>
        </w:rPr>
        <w:t>=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FF9492"/>
          <w:sz w:val="22"/>
          <w:szCs w:val="22"/>
        </w:rPr>
        <w:t>await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</w:t>
      </w:r>
      <w:r w:rsidRPr="506EF8F7">
        <w:rPr>
          <w:rFonts w:ascii="Consolas" w:hAnsi="Consolas" w:eastAsia="Consolas" w:cs="Consolas"/>
          <w:color w:val="FFB757"/>
          <w:sz w:val="22"/>
          <w:szCs w:val="22"/>
        </w:rPr>
        <w:t>SharedPreferences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.</w:t>
      </w:r>
      <w:r w:rsidRPr="506EF8F7">
        <w:rPr>
          <w:rFonts w:ascii="Consolas" w:hAnsi="Consolas" w:eastAsia="Consolas" w:cs="Consolas"/>
          <w:color w:val="DBB7FF"/>
          <w:sz w:val="22"/>
          <w:szCs w:val="22"/>
        </w:rPr>
        <w:t>getInstance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();</w:t>
      </w:r>
    </w:p>
    <w:p w:rsidR="7A76AF8E" w:rsidP="506EF8F7" w:rsidRDefault="7A76AF8E" w14:paraId="1F4DA2D7" w14:textId="322E6931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   </w:t>
      </w:r>
      <w:r w:rsidRPr="506EF8F7">
        <w:rPr>
          <w:rFonts w:ascii="Consolas" w:hAnsi="Consolas" w:eastAsia="Consolas" w:cs="Consolas"/>
          <w:color w:val="FF9492"/>
          <w:sz w:val="22"/>
          <w:szCs w:val="22"/>
        </w:rPr>
        <w:t>await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 prefs.</w:t>
      </w:r>
      <w:r w:rsidRPr="506EF8F7">
        <w:rPr>
          <w:rFonts w:ascii="Consolas" w:hAnsi="Consolas" w:eastAsia="Consolas" w:cs="Consolas"/>
          <w:color w:val="DBB7FF"/>
          <w:sz w:val="22"/>
          <w:szCs w:val="22"/>
        </w:rPr>
        <w:t>setBool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(</w:t>
      </w:r>
      <w:r w:rsidRPr="506EF8F7">
        <w:rPr>
          <w:rFonts w:ascii="Consolas" w:hAnsi="Consolas" w:eastAsia="Consolas" w:cs="Consolas"/>
          <w:color w:val="ADDCFF"/>
          <w:sz w:val="22"/>
          <w:szCs w:val="22"/>
        </w:rPr>
        <w:t>'isDarkMode'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 xml:space="preserve">, </w:t>
      </w:r>
      <w:r w:rsidRPr="506EF8F7">
        <w:rPr>
          <w:rFonts w:ascii="Consolas" w:hAnsi="Consolas" w:eastAsia="Consolas" w:cs="Consolas"/>
          <w:color w:val="FFB757"/>
          <w:sz w:val="22"/>
          <w:szCs w:val="22"/>
        </w:rPr>
        <w:t>isDarkMode</w:t>
      </w:r>
      <w:r w:rsidRPr="506EF8F7">
        <w:rPr>
          <w:rFonts w:ascii="Consolas" w:hAnsi="Consolas" w:eastAsia="Consolas" w:cs="Consolas"/>
          <w:color w:val="F0F3F6"/>
          <w:sz w:val="22"/>
          <w:szCs w:val="22"/>
        </w:rPr>
        <w:t>);</w:t>
      </w:r>
    </w:p>
    <w:p w:rsidR="7A76AF8E" w:rsidP="506EF8F7" w:rsidRDefault="7A76AF8E" w14:paraId="47F55DE4" w14:textId="601206AF">
      <w:pPr>
        <w:shd w:val="clear" w:color="auto" w:fill="0A0C10"/>
        <w:spacing w:after="0" w:line="285" w:lineRule="auto"/>
        <w:rPr>
          <w:rFonts w:ascii="Consolas" w:hAnsi="Consolas" w:eastAsia="Consolas" w:cs="Consolas"/>
          <w:color w:val="F0F3F6"/>
          <w:sz w:val="22"/>
          <w:szCs w:val="22"/>
        </w:rPr>
      </w:pPr>
      <w:r w:rsidRPr="04FD5DDE">
        <w:rPr>
          <w:rFonts w:ascii="Consolas" w:hAnsi="Consolas" w:eastAsia="Consolas" w:cs="Consolas"/>
          <w:color w:val="F0F3F6"/>
          <w:sz w:val="22"/>
          <w:szCs w:val="22"/>
        </w:rPr>
        <w:t xml:space="preserve">  }</w:t>
      </w:r>
    </w:p>
    <w:p w:rsidR="506EF8F7" w:rsidP="506EF8F7" w:rsidRDefault="506EF8F7" w14:paraId="0BA902A1" w14:textId="2BB2C3DE">
      <w:pPr>
        <w:ind w:left="709"/>
      </w:pPr>
    </w:p>
    <w:p w:rsidR="7A0AFA22" w:rsidP="0DA28E64" w:rsidRDefault="7A0AFA22" w14:paraId="15C54A02" w14:textId="3B19B40F">
      <w:pPr>
        <w:pStyle w:val="Nadpis2"/>
        <w:rPr/>
      </w:pPr>
      <w:bookmarkStart w:name="_Toc853887442" w:id="1554486609"/>
      <w:r w:rsidR="3BE2D50C">
        <w:rPr/>
        <w:t>Seznam cviků</w:t>
      </w:r>
      <w:bookmarkEnd w:id="1554486609"/>
    </w:p>
    <w:p w:rsidR="0A66975C" w:rsidP="0746E5F8" w:rsidRDefault="0A66975C" w14:paraId="62CC1800" w14:textId="7CBDC5BB">
      <w:pPr>
        <w:ind w:firstLine="709"/>
      </w:pPr>
      <w:r w:rsidR="6E5E5E11">
        <w:rPr/>
        <w:t>Uživatel se může podívat na všechny cviky použité v</w:t>
      </w:r>
      <w:r w:rsidR="37DB5994">
        <w:rPr/>
        <w:t xml:space="preserve"> aplikaci. Jsou zde popsány svaly, které se při cvičení zapojí a správná technika proved</w:t>
      </w:r>
      <w:r w:rsidR="3432FD14">
        <w:rPr/>
        <w:t>ení přes odkaz na YouTube video.</w:t>
      </w:r>
    </w:p>
    <w:p w:rsidR="39BE5E6B" w:rsidP="76E14EF0" w:rsidRDefault="39BE5E6B" w14:paraId="7F661144" w14:textId="090ECC14">
      <w:pPr>
        <w:pStyle w:val="Normln"/>
        <w:ind w:left="0" w:right="0" w:firstLine="709"/>
        <w:jc w:val="center"/>
      </w:pPr>
      <w:r w:rsidR="131AE847">
        <w:drawing>
          <wp:inline wp14:editId="774D32FD" wp14:anchorId="042E2816">
            <wp:extent cx="2752725" cy="6124575"/>
            <wp:effectExtent l="0" t="0" r="0" b="0"/>
            <wp:docPr id="21429103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2910356" name=""/>
                    <pic:cNvPicPr/>
                  </pic:nvPicPr>
                  <pic:blipFill>
                    <a:blip xmlns:r="http://schemas.openxmlformats.org/officeDocument/2006/relationships" r:embed="rId9763239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E5E6B" w:rsidP="0746E5F8" w:rsidRDefault="39BE5E6B" w14:paraId="758954B7" w14:textId="4AD171FA">
      <w:pPr>
        <w:ind w:firstLine="709"/>
        <w:jc w:val="center"/>
      </w:pPr>
      <w:r w:rsidR="075A6B22">
        <w:rPr/>
        <w:t xml:space="preserve">Obrázek </w:t>
      </w:r>
      <w:r w:rsidR="5E201958">
        <w:rPr/>
        <w:t>3</w:t>
      </w:r>
      <w:r w:rsidR="075A6B22">
        <w:rPr/>
        <w:t>: Stránka se cviky</w:t>
      </w:r>
    </w:p>
    <w:p w:rsidR="24979324" w:rsidP="0DA28E64" w:rsidRDefault="24979324" w14:paraId="6A46A28D" w14:textId="7243F313">
      <w:pPr>
        <w:pStyle w:val="Nadpis3"/>
        <w:rPr/>
      </w:pPr>
      <w:r w:rsidR="6771EE2E">
        <w:rPr/>
        <w:t xml:space="preserve"> </w:t>
      </w:r>
      <w:bookmarkStart w:name="_Toc2136150306" w:id="469156720"/>
      <w:r w:rsidR="6771EE2E">
        <w:rPr/>
        <w:t>Přidání vlastních cviků</w:t>
      </w:r>
      <w:bookmarkEnd w:id="469156720"/>
    </w:p>
    <w:p w:rsidR="24979324" w:rsidP="293B1FC4" w:rsidRDefault="24979324" w14:paraId="348BBF16" w14:textId="5B765115">
      <w:pPr>
        <w:ind w:firstLine="709"/>
      </w:pPr>
      <w:r w:rsidR="5782159F">
        <w:rPr/>
        <w:t>Uživatel u</w:t>
      </w:r>
      <w:r w:rsidR="343A9E36">
        <w:rPr/>
        <w:t>rčitě má své oblíbené cviky, které nejsou zahrnuté v aplikaci od začátku. Má tedy možnost vytvořit si vlastní cvik se stejnými parametry jako jsou cviky již vytvoře</w:t>
      </w:r>
      <w:r w:rsidR="7D7E0DD4">
        <w:rPr/>
        <w:t>né.</w:t>
      </w:r>
      <w:r w:rsidR="74C731EB">
        <w:rPr/>
        <w:t xml:space="preserve"> O toto se stará vytvořená třída</w:t>
      </w:r>
      <w:r w:rsidR="2C08BFFA">
        <w:rPr/>
        <w:t xml:space="preserve"> a na ukládání jsem použil opět balíček shared.preferences.</w:t>
      </w:r>
    </w:p>
    <w:p w:rsidR="1D825DA3" w:rsidP="76E14EF0" w:rsidRDefault="1D825DA3" w14:paraId="5A6D017C" w14:textId="5C05B1AD">
      <w:pPr>
        <w:pStyle w:val="Normln"/>
        <w:ind w:left="0"/>
        <w:jc w:val="center"/>
      </w:pPr>
      <w:r w:rsidR="2272E095">
        <w:drawing>
          <wp:inline wp14:editId="52954AC9" wp14:anchorId="7D62F3FB">
            <wp:extent cx="2752725" cy="6124575"/>
            <wp:effectExtent l="0" t="0" r="0" b="0"/>
            <wp:docPr id="8577382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7738259" name=""/>
                    <pic:cNvPicPr/>
                  </pic:nvPicPr>
                  <pic:blipFill>
                    <a:blip xmlns:r="http://schemas.openxmlformats.org/officeDocument/2006/relationships" r:embed="rId5109570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25DA3" w:rsidP="0746E5F8" w:rsidRDefault="1D825DA3" w14:paraId="0D4CCB2C" w14:textId="0D01A5C8">
      <w:pPr>
        <w:jc w:val="center"/>
      </w:pPr>
      <w:r w:rsidR="655402E6">
        <w:rPr/>
        <w:t xml:space="preserve">Obrázek </w:t>
      </w:r>
      <w:r w:rsidR="6C2B3CEE">
        <w:rPr/>
        <w:t>4</w:t>
      </w:r>
      <w:r w:rsidR="655402E6">
        <w:rPr/>
        <w:t>: Přidání vlastního cviku</w:t>
      </w:r>
    </w:p>
    <w:p w:rsidR="6E8CC23E" w:rsidP="0DA28E64" w:rsidRDefault="6E8CC23E" w14:paraId="0B1EC3FE" w14:textId="6ED03E57">
      <w:pPr>
        <w:pStyle w:val="Nadpis2"/>
        <w:rPr/>
      </w:pPr>
      <w:bookmarkStart w:name="_Toc754447761" w:id="49236588"/>
      <w:r w:rsidR="2D7596D4">
        <w:rPr/>
        <w:t>Předpřipravené tréninky</w:t>
      </w:r>
      <w:bookmarkEnd w:id="49236588"/>
    </w:p>
    <w:p w:rsidR="489A4599" w:rsidP="293B1FC4" w:rsidRDefault="489A4599" w14:paraId="12DF8F0D" w14:textId="1F2DBF8B">
      <w:pPr>
        <w:pStyle w:val="Normln"/>
        <w:ind w:firstLine="709"/>
      </w:pPr>
      <w:r w:rsidR="2D7596D4">
        <w:rPr/>
        <w:t>Další částí aplikace jsou již předpřipravení tréninky, které může uživatel používat ihned po stažení.</w:t>
      </w:r>
      <w:r w:rsidR="0F5CED90">
        <w:rPr/>
        <w:t xml:space="preserve"> Pokud uživatel nezná nebo neví, jak správně provést nějaký ze cviků má možnost prokliknout se na </w:t>
      </w:r>
      <w:r w:rsidR="542193F8">
        <w:rPr/>
        <w:t xml:space="preserve">daný cvik v seznamu cviků. Může si také pomocí </w:t>
      </w:r>
      <w:r w:rsidR="639272D8">
        <w:rPr/>
        <w:t>záložek zaznačit tréninky, které si oblíbí</w:t>
      </w:r>
      <w:r w:rsidR="34019339">
        <w:rPr/>
        <w:t xml:space="preserve"> pro jejich snadnější rozpoznání</w:t>
      </w:r>
      <w:r w:rsidR="5243036D">
        <w:rPr/>
        <w:t xml:space="preserve"> a přístup, jelikož se označené tréninky řadí nahoru stránky.</w:t>
      </w:r>
    </w:p>
    <w:p w:rsidR="3C9CBB34" w:rsidP="0DA28E64" w:rsidRDefault="3C9CBB34" w14:paraId="13332E4E" w14:textId="696D5E4F">
      <w:pPr>
        <w:pStyle w:val="Nadpis3"/>
        <w:rPr/>
      </w:pPr>
      <w:r w:rsidR="43A7846C">
        <w:rPr/>
        <w:t xml:space="preserve"> </w:t>
      </w:r>
      <w:bookmarkStart w:name="_Toc1252765385" w:id="1022734569"/>
      <w:r w:rsidR="43A7846C">
        <w:rPr/>
        <w:t>Začít trénink</w:t>
      </w:r>
      <w:bookmarkEnd w:id="1022734569"/>
    </w:p>
    <w:p w:rsidR="3C9CBB34" w:rsidP="293B1FC4" w:rsidRDefault="3C9CBB34" w14:paraId="284600AA" w14:textId="639385AC">
      <w:pPr>
        <w:pStyle w:val="Normln"/>
      </w:pPr>
      <w:r w:rsidR="3C9CBB34">
        <w:rPr/>
        <w:t xml:space="preserve">Tlačítko start </w:t>
      </w:r>
      <w:r w:rsidR="3C9CBB34">
        <w:rPr/>
        <w:t>workout</w:t>
      </w:r>
      <w:r w:rsidR="3C9CBB34">
        <w:rPr/>
        <w:t xml:space="preserve"> spustí </w:t>
      </w:r>
      <w:r w:rsidR="17C472C8">
        <w:rPr/>
        <w:t>časomíru, kterou bych chtěl později i převést do grafu s jednotlivými dny, s grafick</w:t>
      </w:r>
      <w:r w:rsidR="32EA651C">
        <w:rPr/>
        <w:t>ým výpisem, kdy a jak dlouho uživatel cvičil.</w:t>
      </w:r>
    </w:p>
    <w:p w:rsidR="1B53E834" w:rsidP="09B893AD" w:rsidRDefault="1B53E834" w14:paraId="34552BE4" w14:textId="11E38655">
      <w:pPr>
        <w:pStyle w:val="Normln"/>
        <w:ind w:left="0"/>
        <w:jc w:val="center"/>
      </w:pPr>
      <w:r w:rsidR="1B53E834">
        <w:drawing>
          <wp:inline wp14:editId="03C69359" wp14:anchorId="5A814564">
            <wp:extent cx="2752725" cy="6124574"/>
            <wp:effectExtent l="0" t="0" r="0" b="0"/>
            <wp:docPr id="230835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4bcad925a824a6d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3E834" w:rsidP="293B1FC4" w:rsidRDefault="1B53E834" w14:paraId="1889D409" w14:textId="51279135">
      <w:pPr>
        <w:pStyle w:val="Normln"/>
        <w:ind w:left="0"/>
        <w:jc w:val="center"/>
      </w:pPr>
      <w:r w:rsidR="74772D1D">
        <w:rPr/>
        <w:t xml:space="preserve">Obrázek </w:t>
      </w:r>
      <w:r w:rsidR="2C288C5C">
        <w:rPr/>
        <w:t>5</w:t>
      </w:r>
      <w:r w:rsidR="74772D1D">
        <w:rPr/>
        <w:t>: Stránka s tréninky a spuštěnou časomírou</w:t>
      </w:r>
    </w:p>
    <w:p w:rsidR="293B1FC4" w:rsidP="293B1FC4" w:rsidRDefault="293B1FC4" w14:paraId="629DF27C" w14:textId="32923196">
      <w:pPr>
        <w:pStyle w:val="Normln"/>
      </w:pPr>
    </w:p>
    <w:p w:rsidR="00483A69" w:rsidP="24B4410D" w:rsidRDefault="00483A69" w14:paraId="4B99056E" w14:textId="0344D75E">
      <w:pPr>
        <w:pStyle w:val="Normln"/>
      </w:pPr>
    </w:p>
    <w:p w:rsidR="00483A69" w:rsidP="31CDAC39" w:rsidRDefault="5A76E089" w14:paraId="4477279B" w14:textId="19049BF7">
      <w:pPr>
        <w:pStyle w:val="Nadpis1"/>
        <w:numPr>
          <w:ilvl w:val="0"/>
          <w:numId w:val="0"/>
        </w:numPr>
      </w:pPr>
      <w:bookmarkStart w:name="_Toc186566102" w:id="12"/>
      <w:bookmarkStart w:name="_Toc1598842194" w:id="382641387"/>
      <w:r w:rsidR="7C399DBB">
        <w:rPr/>
        <w:t>Závěr</w:t>
      </w:r>
      <w:bookmarkEnd w:id="12"/>
      <w:bookmarkEnd w:id="382641387"/>
    </w:p>
    <w:p w:rsidR="03D9D6A3" w:rsidP="24B4410D" w:rsidRDefault="03D9D6A3" w14:paraId="4BE57B76" w14:textId="1B54288C">
      <w:pPr>
        <w:ind w:left="57" w:firstLine="303"/>
      </w:pPr>
      <w:r w:rsidR="260FEB28">
        <w:rPr/>
        <w:t>Cílem bylo vytvořit aplikaci, kterou bych mohl i ve své sportovní přípravě i já použít a u toho se naučit nový programovací jazyk a programování celé mobilní aplikace. Hodně cílů, které jsem si dal jsem splnil, ale nějaké pro mě důležité jako např. možnost přidat si vlastní trénink ne. Tento cíl bych v nejbližší době rád do aplikace přidal a k tomu i pár dalších.</w:t>
      </w:r>
    </w:p>
    <w:p w:rsidR="03D9D6A3" w:rsidP="293B1FC4" w:rsidRDefault="03D9D6A3" w14:paraId="0803737E" w14:textId="0626CB89">
      <w:pPr>
        <w:ind w:firstLine="709"/>
      </w:pPr>
      <w:r w:rsidR="03D9D6A3">
        <w:rPr/>
        <w:t xml:space="preserve">Nejdůležitější částí aplikace je seznam tréninků, které jsou již v aplikaci </w:t>
      </w:r>
      <w:r w:rsidR="03D9D6A3">
        <w:rPr/>
        <w:t>implementovan</w:t>
      </w:r>
      <w:r w:rsidR="5B9A5927">
        <w:rPr/>
        <w:t>é, další důležitou částí aplikace je seznam všech cviků, na které si může uživatel prokliknout i z</w:t>
      </w:r>
      <w:r w:rsidR="5849D380">
        <w:rPr/>
        <w:t xml:space="preserve">e stránky s tréninky. Uživatel má možnost </w:t>
      </w:r>
      <w:r w:rsidR="52AD0FD5">
        <w:rPr/>
        <w:t xml:space="preserve">přepínat mezi dvěma motivy. Tato možnost se vyskytuje na úvodní stránce aplikace. Všechny funkce aplikace, které se v </w:t>
      </w:r>
      <w:r w:rsidR="138826B4">
        <w:rPr/>
        <w:t xml:space="preserve">ní nachází jsou plně funkční a je jí možné spustit na zařízeních </w:t>
      </w:r>
      <w:r w:rsidR="1A2C8E8D">
        <w:rPr/>
        <w:t>s operačním systémem Android i iOS.</w:t>
      </w:r>
    </w:p>
    <w:p w:rsidR="293B1FC4" w:rsidP="293B1FC4" w:rsidRDefault="293B1FC4" w14:paraId="465BBEBE" w14:textId="47F21F47">
      <w:pPr>
        <w:ind w:firstLine="709"/>
      </w:pPr>
    </w:p>
    <w:p w:rsidR="1A2C8E8D" w:rsidP="293B1FC4" w:rsidRDefault="1A2C8E8D" w14:paraId="7B797EA6" w14:textId="7FB5DD63">
      <w:pPr>
        <w:ind w:firstLine="709"/>
      </w:pPr>
      <w:r w:rsidR="1A2C8E8D">
        <w:rPr/>
        <w:t xml:space="preserve">Aplikaci lze najít na této GitHub adrese </w:t>
      </w:r>
      <w:hyperlink r:id="R5f1c483efdf9467b">
        <w:r w:rsidRPr="293B1FC4" w:rsidR="1A2C8E8D">
          <w:rPr>
            <w:rStyle w:val="Hypertextovodkaz"/>
          </w:rPr>
          <w:t>https://github.com/hejci/</w:t>
        </w:r>
        <w:r w:rsidRPr="293B1FC4" w:rsidR="1A2C8E8D">
          <w:rPr>
            <w:rStyle w:val="Hypertextovodkaz"/>
          </w:rPr>
          <w:t>Finalniprojekt</w:t>
        </w:r>
      </w:hyperlink>
      <w:r w:rsidR="1A2C8E8D">
        <w:rPr/>
        <w:t>.</w:t>
      </w:r>
      <w:r w:rsidR="5849D380">
        <w:rPr/>
        <w:t xml:space="preserve"> </w:t>
      </w:r>
      <w:r w:rsidR="5849D380">
        <w:rPr/>
        <w:t xml:space="preserve"> </w:t>
      </w:r>
      <w:r>
        <w:tab/>
      </w:r>
    </w:p>
    <w:p w:rsidR="00E15D00" w:rsidP="006E2B97" w:rsidRDefault="00E15D00" w14:paraId="4DDBEF00" w14:textId="77777777"/>
    <w:p w:rsidR="00802D4F" w:rsidRDefault="00802D4F" w14:paraId="3461D779" w14:textId="77777777"/>
    <w:p w:rsidR="00F03DA6" w:rsidRDefault="3F3A6F5D" w14:paraId="1DE8370A" w14:textId="57AAB2AB">
      <w:pPr>
        <w:pStyle w:val="Nadpis"/>
        <w:rPr>
          <w:rStyle w:val="Pokec"/>
        </w:rPr>
      </w:pPr>
      <w:bookmarkStart w:name="_Toc37577735" w:id="13"/>
      <w:bookmarkStart w:name="_Toc88120446" w:id="14"/>
      <w:bookmarkStart w:name="_Toc88120683" w:id="15"/>
      <w:bookmarkStart w:name="_Toc88120895" w:id="16"/>
      <w:bookmarkStart w:name="_Toc88120999" w:id="17"/>
      <w:bookmarkStart w:name="_Toc88121042" w:id="18"/>
      <w:bookmarkStart w:name="_Toc88121179" w:id="19"/>
      <w:bookmarkStart w:name="_Toc88121553" w:id="20"/>
      <w:bookmarkStart w:name="_Toc88121610" w:id="21"/>
      <w:bookmarkStart w:name="_Toc88121748" w:id="22"/>
      <w:bookmarkStart w:name="_Toc88122014" w:id="23"/>
      <w:bookmarkStart w:name="_Toc88124619" w:id="24"/>
      <w:bookmarkStart w:name="_Toc88124656" w:id="25"/>
      <w:bookmarkStart w:name="_Toc88124806" w:id="26"/>
      <w:bookmarkStart w:name="_Toc88125789" w:id="27"/>
      <w:bookmarkStart w:name="_Toc88126309" w:id="28"/>
      <w:bookmarkStart w:name="_Toc88126460" w:id="29"/>
      <w:bookmarkStart w:name="_Toc88126527" w:id="30"/>
      <w:bookmarkStart w:name="_Toc88126556" w:id="31"/>
      <w:bookmarkStart w:name="_Toc88126772" w:id="32"/>
      <w:bookmarkStart w:name="_Toc88126862" w:id="33"/>
      <w:bookmarkStart w:name="_Toc88127103" w:id="34"/>
      <w:bookmarkStart w:name="_Toc88127146" w:id="35"/>
      <w:bookmarkStart w:name="_Toc88128511" w:id="36"/>
      <w:bookmarkStart w:name="_Toc107634153" w:id="37"/>
      <w:bookmarkStart w:name="_Toc107635188" w:id="38"/>
      <w:bookmarkStart w:name="_Toc107635228" w:id="39"/>
      <w:bookmarkStart w:name="_Toc107635245" w:id="40"/>
      <w:bookmarkStart w:name="_Toc186566103" w:id="41"/>
      <w:bookmarkStart w:name="_Toc1544056363" w:id="632399071"/>
      <w:r w:rsidR="41397C50">
        <w:rPr/>
        <w:t xml:space="preserve">Seznam </w:t>
      </w:r>
      <w:r w:rsidR="41397C50">
        <w:rPr/>
        <w:t>použit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3A6C0106">
        <w:rPr/>
        <w:t>ýCH</w:t>
      </w:r>
      <w:r w:rsidR="3A6C0106">
        <w:rPr/>
        <w:t xml:space="preserve"> INFORMAČNÍCH </w:t>
      </w:r>
      <w:r w:rsidR="3A6C0106">
        <w:rPr/>
        <w:t>ZDROJů</w:t>
      </w:r>
      <w:bookmarkEnd w:id="41"/>
      <w:bookmarkEnd w:id="632399071"/>
    </w:p>
    <w:p w:rsidR="293B1FC4" w:rsidP="76E14EF0" w:rsidRDefault="293B1FC4" w14:paraId="54F99D07" w14:textId="777CFD27">
      <w:pPr>
        <w:pStyle w:val="Normln"/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bookmarkStart w:name="_Ref94455389" w:id="42"/>
      <w:r w:rsidRPr="76E14EF0" w:rsidR="0CBC4DF6">
        <w:rPr>
          <w:lang w:val="en-US"/>
        </w:rPr>
        <w:t>[</w:t>
      </w:r>
      <w:r>
        <w:fldChar w:fldCharType="begin"/>
      </w:r>
      <w:r>
        <w:instrText xml:space="preserve">SEQ [ \* ARABIC</w:instrText>
      </w:r>
      <w:r>
        <w:fldChar w:fldCharType="separate"/>
      </w:r>
      <w:r w:rsidRPr="76E14EF0" w:rsidR="6BF6B90F">
        <w:rPr>
          <w:noProof/>
          <w:lang w:val="en-US"/>
        </w:rPr>
        <w:t>1</w:t>
      </w:r>
      <w:r>
        <w:fldChar w:fldCharType="end"/>
      </w:r>
      <w:bookmarkEnd w:id="42"/>
      <w:r w:rsidRPr="76E14EF0" w:rsidR="0CBC4DF6">
        <w:rPr>
          <w:lang w:val="en-US"/>
        </w:rPr>
        <w:t>]</w:t>
      </w:r>
      <w:r>
        <w:tab/>
      </w:r>
      <w:r w:rsidRPr="76E14EF0" w:rsidR="5FDEBF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New Buttons and Button Themes. Online. </w:t>
      </w:r>
      <w:r w:rsidRPr="76E14EF0" w:rsidR="5FDEBF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Dostupné</w:t>
      </w:r>
      <w:r w:rsidRPr="76E14EF0" w:rsidR="5FDEBF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z: </w:t>
      </w:r>
      <w:hyperlink r:id="Rc6e05fe414a84ae3">
        <w:r w:rsidRPr="76E14EF0" w:rsidR="5FDEBF04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https://docs.flutter.dev/release/breaking-changes/buttons</w:t>
        </w:r>
      </w:hyperlink>
      <w:r w:rsidRPr="76E14EF0" w:rsidR="5FDEBF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[cit. 2025-01-</w:t>
      </w:r>
      <w:r w:rsidRPr="76E14EF0" w:rsidR="59847E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</w:t>
      </w:r>
      <w:r w:rsidRPr="76E14EF0" w:rsidR="5FDEBF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</w:t>
      </w:r>
    </w:p>
    <w:p w:rsidR="293B1FC4" w:rsidP="76E14EF0" w:rsidRDefault="293B1FC4" w14:paraId="62A2D7B8" w14:textId="533E61E4">
      <w:pPr>
        <w:pStyle w:val="Normln"/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6E14EF0" w:rsidR="551376D2">
        <w:rPr>
          <w:lang w:val="en-US"/>
        </w:rPr>
        <w:t>[2]</w:t>
      </w:r>
      <w:r>
        <w:tab/>
      </w:r>
      <w:r w:rsidRPr="76E14EF0" w:rsidR="51729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Navigate with named routes. Online. </w:t>
      </w:r>
      <w:r w:rsidRPr="76E14EF0" w:rsidR="51729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Dostupné</w:t>
      </w:r>
      <w:r w:rsidRPr="76E14EF0" w:rsidR="51729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z: </w:t>
      </w:r>
      <w:hyperlink r:id="R6d9f109c1d9842cd">
        <w:r w:rsidRPr="76E14EF0" w:rsidR="51729AE3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https://docs.flutter.dev/cookbook/navigation/named-routes</w:t>
        </w:r>
      </w:hyperlink>
      <w:r w:rsidRPr="76E14EF0" w:rsidR="51729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[cit. 2025-01-</w:t>
      </w:r>
      <w:r w:rsidRPr="76E14EF0" w:rsidR="57C87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</w:t>
      </w:r>
      <w:r w:rsidRPr="76E14EF0" w:rsidR="51729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].</w:t>
      </w:r>
    </w:p>
    <w:p w:rsidR="003652EE" w:rsidP="76E14EF0" w:rsidRDefault="003652EE" w14:paraId="72631478" w14:textId="67F880BF">
      <w:pPr>
        <w:pStyle w:val="Literatura"/>
        <w:jc w:val="left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76E14EF0" w:rsidR="551376D2">
        <w:rPr>
          <w:lang w:val="en-US"/>
        </w:rPr>
        <w:t>[</w:t>
      </w:r>
      <w:r w:rsidRPr="76E14EF0" w:rsidR="551376D2">
        <w:rPr>
          <w:lang w:val="en-US"/>
        </w:rPr>
        <w:t>3]</w:t>
      </w:r>
      <w:r>
        <w:tab/>
      </w:r>
      <w:r w:rsidRPr="76E14EF0" w:rsidR="6D281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Complete Flutter Guide: How to Implement Dark Mode, Dynamic Theming and Theme Switching. Online. </w:t>
      </w:r>
      <w:r w:rsidRPr="76E14EF0" w:rsidR="6D281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Dostupné</w:t>
      </w:r>
      <w:r w:rsidRPr="76E14EF0" w:rsidR="6D281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z: </w:t>
      </w:r>
      <w:hyperlink r:id="R4a4ad216a4f24ceb">
        <w:r w:rsidRPr="76E14EF0" w:rsidR="6D281A6B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https://medium.com/@amazing_gs/complete-flutter-guide-how-to-implement-dark-mode-dynamic-theming-and-theme-switching-ddabaef48d5a</w:t>
        </w:r>
      </w:hyperlink>
      <w:r w:rsidRPr="76E14EF0" w:rsidR="6D281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[cit. 2025-01-</w:t>
      </w:r>
      <w:r w:rsidRPr="76E14EF0" w:rsidR="68B80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</w:t>
      </w:r>
      <w:r w:rsidRPr="76E14EF0" w:rsidR="6D281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].</w:t>
      </w:r>
    </w:p>
    <w:p w:rsidR="293B1FC4" w:rsidP="76E14EF0" w:rsidRDefault="293B1FC4" w14:paraId="7DD909EE" w14:textId="07E17B41">
      <w:pPr>
        <w:pStyle w:val="Normln"/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cs-CZ"/>
        </w:rPr>
      </w:pPr>
      <w:r w:rsidRPr="76E14EF0" w:rsidR="551376D2">
        <w:rPr>
          <w:lang w:val="en-US"/>
        </w:rPr>
        <w:t>[4]</w:t>
      </w:r>
      <w:r>
        <w:tab/>
      </w:r>
      <w:r>
        <w:tab/>
      </w:r>
      <w:r w:rsidRPr="76E14EF0" w:rsidR="3E6A2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YOUTUBE. </w:t>
      </w:r>
      <w:r w:rsidRPr="76E14EF0" w:rsidR="3E6A2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Flutter</w:t>
      </w:r>
      <w:r w:rsidRPr="76E14EF0" w:rsidR="3E6A2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3E6A2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Tutorial</w:t>
      </w:r>
      <w:r w:rsidRPr="76E14EF0" w:rsidR="3E6A2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</w:t>
      </w:r>
      <w:r w:rsidRPr="76E14EF0" w:rsidR="3E6A2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ListView</w:t>
      </w:r>
      <w:r w:rsidRPr="76E14EF0" w:rsidR="3E6A2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3E6A2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Widgetng</w:t>
      </w:r>
      <w:r w:rsidRPr="76E14EF0" w:rsidR="3E6A2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Online. Dostupné    z: </w:t>
      </w:r>
      <w:hyperlink r:id="Rc7f9888a12094b2c">
        <w:r w:rsidRPr="76E14EF0" w:rsidR="3E6A2E55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hhttps://www.youtube.com/watch?v=NNrUVtLQleQ</w:t>
        </w:r>
      </w:hyperlink>
      <w:r w:rsidRPr="76E14EF0" w:rsidR="3E6A2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[cit. 2025-01-</w:t>
      </w:r>
      <w:r w:rsidRPr="76E14EF0" w:rsidR="5567D8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5</w:t>
      </w:r>
      <w:r w:rsidRPr="76E14EF0" w:rsidR="3E6A2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].</w:t>
      </w:r>
    </w:p>
    <w:p w:rsidR="293B1FC4" w:rsidP="24B4410D" w:rsidRDefault="293B1FC4" w14:paraId="33F01A27" w14:textId="793F530B">
      <w:pPr>
        <w:pStyle w:val="Literatura"/>
        <w:jc w:val="left"/>
        <w:rPr>
          <w:noProof w:val="0"/>
          <w:lang w:val="cs-CZ"/>
        </w:rPr>
      </w:pPr>
      <w:r w:rsidRPr="76E14EF0" w:rsidR="551376D2">
        <w:rPr>
          <w:lang w:val="en-US"/>
        </w:rPr>
        <w:t>[</w:t>
      </w:r>
      <w:r w:rsidRPr="76E14EF0" w:rsidR="551376D2">
        <w:rPr>
          <w:lang w:val="en-US"/>
        </w:rPr>
        <w:t>5</w:t>
      </w:r>
      <w:r w:rsidRPr="76E14EF0" w:rsidR="73F5E8A1">
        <w:rPr>
          <w:lang w:val="en-US"/>
        </w:rPr>
        <w:t>]</w:t>
      </w:r>
      <w:r>
        <w:tab/>
      </w:r>
      <w:r>
        <w:tab/>
      </w:r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Adding </w:t>
      </w:r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Bookmark</w:t>
      </w:r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Feature</w:t>
      </w:r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Using</w:t>
      </w:r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Firebase</w:t>
      </w:r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Firestore</w:t>
      </w:r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in </w:t>
      </w:r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Flutter</w:t>
      </w:r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App</w:t>
      </w:r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Online. Dostupné z: </w:t>
      </w:r>
      <w:hyperlink r:id="R6815d2f5fd0949a1">
        <w:r w:rsidRPr="76E14EF0" w:rsidR="6D36B49A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https://medium.com/nybles/adding-bookmark-feature-using-firebase-firestore-in-flutter-app-b62b26e9cad</w:t>
        </w:r>
      </w:hyperlink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[cit. 2025-01-</w:t>
      </w:r>
      <w:r w:rsidRPr="76E14EF0" w:rsidR="147B80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5</w:t>
      </w:r>
      <w:r w:rsidRPr="76E14EF0" w:rsidR="6D36B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].</w:t>
      </w:r>
    </w:p>
    <w:p w:rsidR="293B1FC4" w:rsidP="24B4410D" w:rsidRDefault="293B1FC4" w14:paraId="5B0DA793" w14:textId="34745502">
      <w:pPr>
        <w:pStyle w:val="Literatura"/>
        <w:jc w:val="left"/>
        <w:rPr>
          <w:noProof w:val="0"/>
          <w:lang w:val="cs-CZ"/>
        </w:rPr>
      </w:pPr>
      <w:r w:rsidRPr="76E14EF0" w:rsidR="4C532132">
        <w:rPr>
          <w:lang w:val="en-US"/>
        </w:rPr>
        <w:t>[</w:t>
      </w:r>
      <w:r w:rsidRPr="76E14EF0" w:rsidR="254D87EE">
        <w:rPr>
          <w:lang w:val="en-US"/>
        </w:rPr>
        <w:t>6</w:t>
      </w:r>
      <w:r w:rsidRPr="76E14EF0" w:rsidR="4C532132">
        <w:rPr>
          <w:lang w:val="en-US"/>
        </w:rPr>
        <w:t>]</w:t>
      </w:r>
      <w:r>
        <w:tab/>
      </w:r>
      <w:r>
        <w:tab/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YOUTUBE. 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Dynamic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ExpansionTiles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in 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Flutter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: 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Create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Engaging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Lists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with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Ease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!. Online. Dostupné z: </w:t>
      </w:r>
      <w:hyperlink r:id="R5f8413d6328d4196">
        <w:r w:rsidRPr="76E14EF0" w:rsidR="404AB987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https://www.youtube.com/watch?v=AyeeTYUdAes</w:t>
        </w:r>
      </w:hyperlink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[cit. 2025-01-</w:t>
      </w:r>
      <w:r w:rsidRPr="76E14EF0" w:rsidR="18B9AC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5</w:t>
      </w:r>
      <w:r w:rsidRPr="76E14EF0" w:rsidR="404AB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].</w:t>
      </w:r>
    </w:p>
    <w:p w:rsidR="293B1FC4" w:rsidP="76E14EF0" w:rsidRDefault="293B1FC4" w14:paraId="0C5A935F" w14:textId="09E8FB3A">
      <w:pPr>
        <w:pStyle w:val="Literatura"/>
        <w:jc w:val="left"/>
        <w:rPr>
          <w:rFonts w:ascii="Times New Roman" w:hAnsi="Times New Roman" w:eastAsia="Times New Roman" w:cs="Times New Roman"/>
          <w:noProof w:val="0"/>
          <w:color w:val="auto"/>
          <w:lang w:val="cs-CZ"/>
        </w:rPr>
      </w:pPr>
      <w:r w:rsidRPr="76E14EF0" w:rsidR="4C532132">
        <w:rPr>
          <w:lang w:val="en-US"/>
        </w:rPr>
        <w:t>[</w:t>
      </w:r>
      <w:r w:rsidRPr="76E14EF0" w:rsidR="5FD09331">
        <w:rPr>
          <w:lang w:val="en-US"/>
        </w:rPr>
        <w:t>7</w:t>
      </w:r>
      <w:r w:rsidRPr="76E14EF0" w:rsidR="4C532132">
        <w:rPr>
          <w:lang w:val="en-US"/>
        </w:rPr>
        <w:t>]</w:t>
      </w:r>
      <w:r>
        <w:tab/>
      </w:r>
      <w:r>
        <w:tab/>
      </w:r>
      <w:r w:rsidRPr="76E14EF0" w:rsidR="13D0E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YOUTUBE. Intro to </w:t>
      </w:r>
      <w:r w:rsidRPr="76E14EF0" w:rsidR="13D0E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Flutter</w:t>
      </w:r>
      <w:r w:rsidRPr="76E14EF0" w:rsidR="13D0E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13D0E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Navigation</w:t>
      </w:r>
      <w:r w:rsidRPr="76E14EF0" w:rsidR="13D0E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&amp; </w:t>
      </w:r>
      <w:r w:rsidRPr="76E14EF0" w:rsidR="13D0E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Routes</w:t>
      </w:r>
      <w:r w:rsidRPr="76E14EF0" w:rsidR="13D0E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| </w:t>
      </w:r>
      <w:r w:rsidRPr="76E14EF0" w:rsidR="13D0E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Navigator</w:t>
      </w:r>
      <w:r w:rsidRPr="76E14EF0" w:rsidR="13D0E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1.0 and 2.0. Online. Dostupné z: </w:t>
      </w:r>
      <w:hyperlink r:id="Rb659f8f88eee448d">
        <w:r w:rsidRPr="76E14EF0" w:rsidR="13D0EFF3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https://www.youtube.com/watch?v=b17bmcRpSuU</w:t>
        </w:r>
      </w:hyperlink>
      <w:r w:rsidRPr="76E14EF0" w:rsidR="13D0E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[cit. 2025-01-</w:t>
      </w:r>
      <w:r w:rsidRPr="76E14EF0" w:rsidR="0D472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5</w:t>
      </w:r>
      <w:r w:rsidRPr="76E14EF0" w:rsidR="13D0E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].</w:t>
      </w:r>
    </w:p>
    <w:p w:rsidR="293B1FC4" w:rsidP="76E14EF0" w:rsidRDefault="293B1FC4" w14:paraId="5D5B2F59" w14:textId="6501B4FE">
      <w:pPr>
        <w:pStyle w:val="Literatura"/>
        <w:jc w:val="left"/>
        <w:rPr>
          <w:noProof w:val="0"/>
          <w:lang w:val="cs-CZ"/>
        </w:rPr>
      </w:pPr>
      <w:r w:rsidRPr="76E14EF0" w:rsidR="4C532132">
        <w:rPr>
          <w:lang w:val="en-US"/>
        </w:rPr>
        <w:t>[</w:t>
      </w:r>
      <w:r w:rsidRPr="76E14EF0" w:rsidR="596840F2">
        <w:rPr>
          <w:lang w:val="en-US"/>
        </w:rPr>
        <w:t>8</w:t>
      </w:r>
      <w:r w:rsidRPr="76E14EF0" w:rsidR="4C532132">
        <w:rPr>
          <w:lang w:val="en-US"/>
        </w:rPr>
        <w:t>]</w:t>
      </w:r>
      <w:r>
        <w:tab/>
      </w:r>
      <w:r>
        <w:tab/>
      </w:r>
      <w:r w:rsidRPr="76E14EF0" w:rsidR="717DB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YOUTUBE. </w:t>
      </w:r>
      <w:r w:rsidRPr="76E14EF0" w:rsidR="717DB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Flutter</w:t>
      </w:r>
      <w:r w:rsidRPr="76E14EF0" w:rsidR="717DB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717DB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Shared</w:t>
      </w:r>
      <w:r w:rsidRPr="76E14EF0" w:rsidR="717DB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717DB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Preferences</w:t>
      </w:r>
      <w:r w:rsidRPr="76E14EF0" w:rsidR="717DB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: </w:t>
      </w:r>
      <w:r w:rsidRPr="76E14EF0" w:rsidR="717DB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Simple</w:t>
      </w:r>
      <w:r w:rsidRPr="76E14EF0" w:rsidR="717DB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Data </w:t>
      </w:r>
      <w:r w:rsidRPr="76E14EF0" w:rsidR="717DB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Storage</w:t>
      </w:r>
      <w:r w:rsidRPr="76E14EF0" w:rsidR="717DB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| 2024. Online. Dostupné z: </w:t>
      </w:r>
      <w:hyperlink r:id="R0d6b25ac736c4276">
        <w:r w:rsidRPr="76E14EF0" w:rsidR="717DB3FD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https://www.youtube.com/watch?v=Ccd5fIrCDSY</w:t>
        </w:r>
      </w:hyperlink>
      <w:r w:rsidRPr="76E14EF0" w:rsidR="717DB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[cit. 2025-01-</w:t>
      </w:r>
      <w:r w:rsidRPr="76E14EF0" w:rsidR="6D7294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5</w:t>
      </w:r>
      <w:r w:rsidRPr="76E14EF0" w:rsidR="717DB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].</w:t>
      </w:r>
    </w:p>
    <w:p w:rsidR="293B1FC4" w:rsidP="24B4410D" w:rsidRDefault="293B1FC4" w14:paraId="057D84D3" w14:textId="3AF5CD11">
      <w:pPr>
        <w:pStyle w:val="Normln"/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E14EF0" w:rsidR="03BB746A">
        <w:rPr>
          <w:lang w:val="en-US"/>
        </w:rPr>
        <w:t>[</w:t>
      </w:r>
      <w:r w:rsidRPr="76E14EF0" w:rsidR="5B3F3E4B">
        <w:rPr>
          <w:lang w:val="en-US"/>
        </w:rPr>
        <w:t>9</w:t>
      </w:r>
      <w:r w:rsidRPr="76E14EF0" w:rsidR="03BB746A">
        <w:rPr>
          <w:lang w:val="en-US"/>
        </w:rPr>
        <w:t>]</w:t>
      </w:r>
      <w:r>
        <w:tab/>
      </w:r>
      <w:r>
        <w:tab/>
      </w:r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YOUTUBE. </w:t>
      </w:r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Flutter</w:t>
      </w:r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Tutorial</w:t>
      </w:r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Scroll </w:t>
      </w:r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Controller</w:t>
      </w:r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Scroll To Top In </w:t>
      </w:r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ListView</w:t>
      </w:r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&amp; Scroll To </w:t>
      </w:r>
      <w:r>
        <w:tab/>
      </w:r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End In </w:t>
      </w:r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L</w:t>
      </w:r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istView</w:t>
      </w:r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Online. </w:t>
      </w:r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Dostupné</w:t>
      </w:r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z: </w:t>
      </w:r>
      <w:hyperlink r:id="R2a5d1e5eda704a98">
        <w:r w:rsidRPr="76E14EF0" w:rsidR="23AA2E02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https://www.youtube.com/watch?v=XWfg_d2t_Hk</w:t>
        </w:r>
      </w:hyperlink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[cit. 2025-01-</w:t>
      </w:r>
      <w:r w:rsidRPr="76E14EF0" w:rsidR="13E9DC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5</w:t>
      </w:r>
      <w:r w:rsidRPr="76E14EF0" w:rsidR="23AA2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].</w:t>
      </w:r>
    </w:p>
    <w:p w:rsidR="293B1FC4" w:rsidP="24B4410D" w:rsidRDefault="293B1FC4" w14:paraId="0A1671CD" w14:textId="1126CB61">
      <w:pPr>
        <w:pStyle w:val="Normln"/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cs-CZ"/>
        </w:rPr>
      </w:pPr>
      <w:r w:rsidRPr="76E14EF0" w:rsidR="03BB746A">
        <w:rPr>
          <w:lang w:val="en-US"/>
        </w:rPr>
        <w:t>[</w:t>
      </w:r>
      <w:r w:rsidRPr="76E14EF0" w:rsidR="364B9370">
        <w:rPr>
          <w:lang w:val="en-US"/>
        </w:rPr>
        <w:t>10</w:t>
      </w:r>
      <w:r w:rsidRPr="76E14EF0" w:rsidR="03BB746A">
        <w:rPr>
          <w:lang w:val="en-US"/>
        </w:rPr>
        <w:t>]</w:t>
      </w:r>
      <w:r>
        <w:tab/>
      </w:r>
      <w:r>
        <w:tab/>
      </w:r>
      <w:r w:rsidRPr="76E14EF0" w:rsidR="67873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YOUTUBE. </w:t>
      </w:r>
      <w:r w:rsidRPr="76E14EF0" w:rsidR="67873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How</w:t>
      </w:r>
      <w:r w:rsidRPr="76E14EF0" w:rsidR="67873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to </w:t>
      </w:r>
      <w:r w:rsidRPr="76E14EF0" w:rsidR="67873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create</w:t>
      </w:r>
      <w:r w:rsidRPr="76E14EF0" w:rsidR="67873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67873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Flutter</w:t>
      </w:r>
      <w:r w:rsidRPr="76E14EF0" w:rsidR="67873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67873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Expansion</w:t>
      </w:r>
      <w:r w:rsidRPr="76E14EF0" w:rsidR="67873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Tile in 5 </w:t>
      </w:r>
      <w:r w:rsidRPr="76E14EF0" w:rsidR="67873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minutes</w:t>
      </w:r>
      <w:r w:rsidRPr="76E14EF0" w:rsidR="67873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Online. Dostupné z: </w:t>
      </w:r>
      <w:hyperlink r:id="R47c9806087e845e8">
        <w:r w:rsidRPr="76E14EF0" w:rsidR="67873255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https://www.youtube.com/watch?v=DcTGpViM2M0</w:t>
        </w:r>
      </w:hyperlink>
      <w:r w:rsidRPr="76E14EF0" w:rsidR="67873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[cit. 2025-01-</w:t>
      </w:r>
      <w:r w:rsidRPr="76E14EF0" w:rsidR="56071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5</w:t>
      </w:r>
      <w:r w:rsidRPr="76E14EF0" w:rsidR="67873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].</w:t>
      </w:r>
    </w:p>
    <w:p w:rsidR="293B1FC4" w:rsidP="76E14EF0" w:rsidRDefault="293B1FC4" w14:paraId="7E9C2648" w14:textId="2CDDD521">
      <w:pPr>
        <w:pStyle w:val="Normln"/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76E14EF0" w:rsidR="03BB746A">
        <w:rPr>
          <w:lang w:val="en-US"/>
        </w:rPr>
        <w:t>[</w:t>
      </w:r>
      <w:r w:rsidRPr="76E14EF0" w:rsidR="1ADF49DD">
        <w:rPr>
          <w:lang w:val="en-US"/>
        </w:rPr>
        <w:t>11</w:t>
      </w:r>
      <w:r w:rsidRPr="76E14EF0" w:rsidR="03BB746A">
        <w:rPr>
          <w:lang w:val="en-US"/>
        </w:rPr>
        <w:t>]</w:t>
      </w:r>
      <w:r>
        <w:tab/>
      </w:r>
      <w:r>
        <w:tab/>
      </w:r>
      <w:r w:rsidRPr="76E14EF0" w:rsidR="138CA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YOUTUBE. </w:t>
      </w:r>
      <w:r w:rsidRPr="76E14EF0" w:rsidR="138CA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Flutter</w:t>
      </w:r>
      <w:r w:rsidRPr="76E14EF0" w:rsidR="138CA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</w:t>
      </w:r>
      <w:r w:rsidRPr="76E14EF0" w:rsidR="138CA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Tutorial</w:t>
      </w:r>
      <w:r w:rsidRPr="76E14EF0" w:rsidR="138CA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: JSON </w:t>
      </w:r>
      <w:r w:rsidRPr="76E14EF0" w:rsidR="138CA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Serialization</w:t>
      </w:r>
      <w:r w:rsidRPr="76E14EF0" w:rsidR="138CA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in </w:t>
      </w:r>
      <w:r w:rsidRPr="76E14EF0" w:rsidR="138CA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Flutter</w:t>
      </w:r>
      <w:r w:rsidRPr="76E14EF0" w:rsidR="138CAFD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| </w:t>
      </w:r>
      <w:r w:rsidRPr="76E14EF0" w:rsidR="138CAFD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cs-CZ"/>
        </w:rPr>
        <w:t>json_serializable</w:t>
      </w:r>
      <w:r w:rsidRPr="76E14EF0" w:rsidR="138CAFD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|</w:t>
      </w:r>
      <w:r w:rsidRPr="76E14EF0" w:rsidR="138CA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. Online. </w:t>
      </w:r>
      <w:r w:rsidRPr="76E14EF0" w:rsidR="138CA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Dostupné z: </w:t>
      </w:r>
      <w:hyperlink r:id="Rec9713c6817946c2">
        <w:r w:rsidRPr="76E14EF0" w:rsidR="138CAFDC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https://www.youtube.com/watch?v=PxkCCIqzPHw</w:t>
        </w:r>
      </w:hyperlink>
      <w:r w:rsidRPr="76E14EF0" w:rsidR="138CA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[cit. 2025-01-</w:t>
      </w:r>
      <w:r w:rsidRPr="76E14EF0" w:rsidR="0A043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5</w:t>
      </w:r>
      <w:r w:rsidRPr="76E14EF0" w:rsidR="138CAF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].</w:t>
      </w:r>
    </w:p>
    <w:p w:rsidR="293B1FC4" w:rsidP="24B4410D" w:rsidRDefault="293B1FC4" w14:paraId="5D8135C2" w14:textId="0DDD291B">
      <w:pPr>
        <w:pStyle w:val="Normln"/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cs-CZ"/>
        </w:rPr>
      </w:pPr>
      <w:r w:rsidRPr="76E14EF0" w:rsidR="03BB746A">
        <w:rPr>
          <w:lang w:val="en-US"/>
        </w:rPr>
        <w:t>[</w:t>
      </w:r>
      <w:r w:rsidRPr="76E14EF0" w:rsidR="05E1557A">
        <w:rPr>
          <w:lang w:val="en-US"/>
        </w:rPr>
        <w:t>12</w:t>
      </w:r>
      <w:r w:rsidRPr="76E14EF0" w:rsidR="03BB746A">
        <w:rPr>
          <w:lang w:val="en-US"/>
        </w:rPr>
        <w:t>]</w:t>
      </w:r>
      <w:r>
        <w:tab/>
      </w:r>
      <w:r>
        <w:tab/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YOUTUBE. </w:t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Flutter</w:t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Tutorial</w:t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- </w:t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Create</w:t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Pop-up Dialog </w:t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With</w:t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TextField</w:t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| </w:t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The</w:t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Right</w:t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Way</w:t>
      </w:r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Online. Dostupné z: </w:t>
      </w:r>
      <w:hyperlink r:id="R29a7e727c9054310">
        <w:r w:rsidRPr="76E14EF0" w:rsidR="547FE7D8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https://www.youtube.com/watch?v=D6icsXS8NeA</w:t>
        </w:r>
      </w:hyperlink>
      <w:r w:rsidRPr="76E14EF0" w:rsidR="547FE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[cit. 2025-01-13].</w:t>
      </w:r>
    </w:p>
    <w:p w:rsidR="293B1FC4" w:rsidP="24B4410D" w:rsidRDefault="293B1FC4" w14:paraId="537A9E81" w14:textId="0BE4AECA">
      <w:pPr>
        <w:pStyle w:val="Normln"/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cs-CZ"/>
        </w:rPr>
      </w:pPr>
      <w:r w:rsidRPr="76E14EF0" w:rsidR="03BB746A">
        <w:rPr>
          <w:lang w:val="en-US"/>
        </w:rPr>
        <w:t>[</w:t>
      </w:r>
      <w:r w:rsidRPr="76E14EF0" w:rsidR="35FEC656">
        <w:rPr>
          <w:lang w:val="en-US"/>
        </w:rPr>
        <w:t>13</w:t>
      </w:r>
      <w:r w:rsidRPr="76E14EF0" w:rsidR="03BB746A">
        <w:rPr>
          <w:lang w:val="en-US"/>
        </w:rPr>
        <w:t>]</w:t>
      </w:r>
      <w:r>
        <w:tab/>
      </w:r>
      <w:r>
        <w:tab/>
      </w:r>
      <w:r w:rsidRPr="76E14EF0" w:rsidR="04E4A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YOUTUBE. </w:t>
      </w:r>
      <w:r w:rsidRPr="76E14EF0" w:rsidR="04E4A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Flutter</w:t>
      </w:r>
      <w:r w:rsidRPr="76E14EF0" w:rsidR="04E4A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: </w:t>
      </w:r>
      <w:r w:rsidRPr="76E14EF0" w:rsidR="04E4A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ExpansionTile</w:t>
      </w:r>
      <w:r w:rsidRPr="76E14EF0" w:rsidR="04E4A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Widget. Online. Dostupné z: </w:t>
      </w:r>
      <w:hyperlink r:id="Rb669f955fd454201">
        <w:r w:rsidRPr="76E14EF0" w:rsidR="04E4A977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cs-CZ"/>
          </w:rPr>
          <w:t>https://www.youtube.com/watch?v=vLyBNfO10vw</w:t>
        </w:r>
      </w:hyperlink>
      <w:r w:rsidRPr="76E14EF0" w:rsidR="04E4A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[cit. 2025-01-</w:t>
      </w:r>
      <w:r w:rsidRPr="76E14EF0" w:rsidR="6C10EE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5</w:t>
      </w:r>
      <w:r w:rsidRPr="76E14EF0" w:rsidR="04E4A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].</w:t>
      </w:r>
    </w:p>
    <w:p w:rsidR="293B1FC4" w:rsidP="76E14EF0" w:rsidRDefault="293B1FC4" w14:paraId="322ACBD7" w14:textId="05C5016B">
      <w:pPr>
        <w:pStyle w:val="Normln"/>
        <w:spacing w:before="240" w:beforeAutospacing="off" w:after="240" w:afterAutospacing="off" w:line="480" w:lineRule="auto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sectPr w:rsidRPr="001F423D" w:rsidR="000F1F8E" w:rsidSect="00FF6F58">
          <w:headerReference w:type="default" r:id="rId17"/>
          <w:footerReference w:type="default" r:id="rId18"/>
          <w:type w:val="continuous"/>
          <w:pgSz w:w="11907" w:h="16840" w:orient="portrait" w:code="9"/>
          <w:pgMar w:top="1701" w:right="1134" w:bottom="1134" w:left="1134" w:header="851" w:footer="709" w:gutter="851"/>
          <w:cols w:space="708"/>
        </w:sectPr>
      </w:pPr>
      <w:r w:rsidRPr="76E14EF0" w:rsidR="22694756">
        <w:rPr>
          <w:lang w:val="en-US"/>
        </w:rPr>
        <w:t>[1</w:t>
      </w:r>
      <w:r w:rsidRPr="76E14EF0" w:rsidR="4B1605C6">
        <w:rPr>
          <w:lang w:val="en-US"/>
        </w:rPr>
        <w:t>4</w:t>
      </w:r>
      <w:r w:rsidRPr="76E14EF0" w:rsidR="22694756">
        <w:rPr>
          <w:lang w:val="en-US"/>
        </w:rPr>
        <w:t>]</w:t>
      </w:r>
      <w:r>
        <w:tab/>
      </w:r>
      <w:r w:rsidRPr="76E14EF0" w:rsidR="78E13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Retrieve the value of a text field. Online. </w:t>
      </w:r>
      <w:r w:rsidRPr="76E14EF0" w:rsidR="78E13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Dostupné</w:t>
      </w:r>
      <w:r w:rsidRPr="76E14EF0" w:rsidR="78E13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z: </w:t>
      </w:r>
      <w:hyperlink r:id="Ra76cf548928b4687">
        <w:r w:rsidRPr="76E14EF0" w:rsidR="78E139AA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https://docs.flutter.dev/cookbook/forms/retrieve-input</w:t>
        </w:r>
      </w:hyperlink>
      <w:r w:rsidRPr="76E14EF0" w:rsidR="78E139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[cit. 2025-01-5].</w:t>
      </w:r>
    </w:p>
    <w:p w:rsidRPr="008471FB" w:rsidR="001B6F92" w:rsidP="597CF972" w:rsidRDefault="001B6F92" w14:paraId="0562CB0E" w14:textId="69A4E4B2">
      <w:pPr>
        <w:pStyle w:val="Normln"/>
        <w:ind/>
        <w:rPr>
          <w:rStyle w:val="Zdraznnintenzivn"/>
          <w:i w:val="0"/>
          <w:iCs w:val="0"/>
          <w:sz w:val="12"/>
          <w:szCs w:val="12"/>
        </w:rPr>
      </w:pPr>
    </w:p>
    <w:sectPr w:rsidRPr="008471FB" w:rsidR="001B6F92" w:rsidSect="000F1F8E">
      <w:headerReference w:type="default" r:id="rId19"/>
      <w:footerReference w:type="default" r:id="rId20"/>
      <w:pgSz w:w="11907" w:h="16840" w:orient="portrait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6104" w:rsidRDefault="005B6104" w14:paraId="11B2F5C8" w14:textId="77777777">
      <w:r>
        <w:separator/>
      </w:r>
    </w:p>
    <w:p w:rsidR="005B6104" w:rsidRDefault="005B6104" w14:paraId="198BA92A" w14:textId="77777777"/>
  </w:endnote>
  <w:endnote w:type="continuationSeparator" w:id="0">
    <w:p w:rsidR="005B6104" w:rsidRDefault="005B6104" w14:paraId="088E22AA" w14:textId="77777777">
      <w:r>
        <w:continuationSeparator/>
      </w:r>
    </w:p>
    <w:p w:rsidR="005B6104" w:rsidRDefault="005B6104" w14:paraId="4FD48EF3" w14:textId="77777777"/>
  </w:endnote>
  <w:endnote w:type="continuationNotice" w:id="1">
    <w:p w:rsidR="005B6104" w:rsidRDefault="005B6104" w14:paraId="5BA2A1B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71FB" w:rsidRDefault="008471FB" w14:paraId="6BB9E253" w14:textId="77777777">
    <w:pPr>
      <w:pStyle w:val="Zpat"/>
      <w:jc w:val="center"/>
    </w:pPr>
  </w:p>
  <w:p w:rsidR="008471FB" w:rsidRDefault="008471FB" w14:paraId="23DE523C" w14:textId="7777777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FF6F58" w:rsidR="008471FB" w:rsidP="00FF6F58" w:rsidRDefault="008471FB" w14:paraId="2DFFD37F" w14:textId="6103C1DF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D40F0E">
      <w:rPr>
        <w:b/>
        <w:noProof/>
      </w:rPr>
      <w:t>11</w:t>
    </w:r>
    <w:r w:rsidRPr="00FF6F58">
      <w:rPr>
        <w:b/>
      </w:rPr>
      <w:fldChar w:fldCharType="end"/>
    </w:r>
  </w:p>
  <w:p w:rsidR="008471FB" w:rsidRDefault="008471FB" w14:paraId="110FFD37" w14:textId="77777777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F6F58" w:rsidRDefault="00FF6F58" w14:paraId="52E56223" w14:textId="77777777">
    <w:pPr>
      <w:pStyle w:val="Zpat"/>
      <w:jc w:val="center"/>
    </w:pPr>
  </w:p>
  <w:p w:rsidR="00FF6F58" w:rsidRDefault="00FF6F58" w14:paraId="07547A01" w14:textId="7777777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6104" w:rsidRDefault="005B6104" w14:paraId="267301C5" w14:textId="77777777">
      <w:r>
        <w:separator/>
      </w:r>
    </w:p>
    <w:p w:rsidR="005B6104" w:rsidRDefault="005B6104" w14:paraId="2517B5E3" w14:textId="77777777"/>
  </w:footnote>
  <w:footnote w:type="continuationSeparator" w:id="0">
    <w:p w:rsidR="005B6104" w:rsidRDefault="005B6104" w14:paraId="1B3A460C" w14:textId="77777777">
      <w:r>
        <w:continuationSeparator/>
      </w:r>
    </w:p>
    <w:p w:rsidR="005B6104" w:rsidRDefault="005B6104" w14:paraId="259DE7FE" w14:textId="77777777"/>
  </w:footnote>
  <w:footnote w:type="continuationNotice" w:id="1">
    <w:p w:rsidR="005B6104" w:rsidRDefault="005B6104" w14:paraId="7EA1046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7ACD" w:rsidP="00DB42AE" w:rsidRDefault="00657ACD" w14:paraId="61CDCEAD" w14:textId="77777777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7ACD" w:rsidP="00D054DB" w:rsidRDefault="00D054DB" w14:paraId="1D59F8EF" w14:textId="03BA41AD">
    <w:pPr>
      <w:pStyle w:val="Zkladntext"/>
      <w:pBdr>
        <w:bottom w:val="single" w:color="auto" w:sz="4" w:space="1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 w:rsidR="009F3304">
      <w:rPr>
        <w:b w:val="0"/>
        <w:sz w:val="20"/>
        <w:szCs w:val="20"/>
      </w:rPr>
      <w:t>Tomáš Hejhal</w:t>
    </w:r>
    <w:r w:rsidRPr="000F1F8E">
      <w:rPr>
        <w:b w:val="0"/>
        <w:sz w:val="20"/>
        <w:szCs w:val="20"/>
      </w:rPr>
      <w:t xml:space="preserve">, </w:t>
    </w:r>
    <w:r w:rsidRPr="000F1F8E" w:rsidR="000F1F8E">
      <w:rPr>
        <w:b w:val="0"/>
        <w:sz w:val="20"/>
        <w:szCs w:val="20"/>
      </w:rPr>
      <w:t>IT4, 20</w:t>
    </w:r>
    <w:r w:rsidR="009F3304">
      <w:rPr>
        <w:b w:val="0"/>
        <w:sz w:val="20"/>
        <w:szCs w:val="20"/>
      </w:rPr>
      <w:t>24/2025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0F1F8E" w:rsidR="000F1F8E" w:rsidP="000F1F8E" w:rsidRDefault="000F1F8E" w14:paraId="34CE0A41" w14:textId="77777777">
    <w:pPr>
      <w:pStyle w:val="Zhlav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93B1FC4" w:rsidTr="293B1FC4" w14:paraId="09E74DA7">
      <w:trPr>
        <w:trHeight w:val="300"/>
      </w:trPr>
      <w:tc>
        <w:tcPr>
          <w:tcW w:w="3210" w:type="dxa"/>
          <w:tcMar/>
        </w:tcPr>
        <w:p w:rsidR="293B1FC4" w:rsidP="293B1FC4" w:rsidRDefault="293B1FC4" w14:paraId="61776624" w14:textId="304FA4B2">
          <w:pPr>
            <w:pStyle w:val="Zhlav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293B1FC4" w:rsidP="293B1FC4" w:rsidRDefault="293B1FC4" w14:paraId="72CBB623" w14:textId="64CAC68A">
          <w:pPr>
            <w:pStyle w:val="Zhlav"/>
            <w:bidi w:val="0"/>
            <w:jc w:val="center"/>
          </w:pPr>
        </w:p>
      </w:tc>
      <w:tc>
        <w:tcPr>
          <w:tcW w:w="3210" w:type="dxa"/>
          <w:tcMar/>
        </w:tcPr>
        <w:p w:rsidR="293B1FC4" w:rsidP="293B1FC4" w:rsidRDefault="293B1FC4" w14:paraId="7CA6142D" w14:textId="763D1B08">
          <w:pPr>
            <w:pStyle w:val="Zhlav"/>
            <w:bidi w:val="0"/>
            <w:ind w:right="-115"/>
            <w:jc w:val="right"/>
          </w:pPr>
        </w:p>
      </w:tc>
    </w:tr>
  </w:tbl>
  <w:p w:rsidR="293B1FC4" w:rsidP="293B1FC4" w:rsidRDefault="293B1FC4" w14:paraId="17DF1F14" w14:textId="6308C939">
    <w:pPr>
      <w:pStyle w:val="Zhlav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Normlntabul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93B1FC4" w:rsidTr="293B1FC4" w14:paraId="56593476">
      <w:trPr>
        <w:trHeight w:val="300"/>
      </w:trPr>
      <w:tc>
        <w:tcPr>
          <w:tcW w:w="3210" w:type="dxa"/>
          <w:tcMar/>
        </w:tcPr>
        <w:p w:rsidR="293B1FC4" w:rsidP="293B1FC4" w:rsidRDefault="293B1FC4" w14:paraId="6E35C36F" w14:textId="11578E53">
          <w:pPr>
            <w:pStyle w:val="Zhlav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293B1FC4" w:rsidP="293B1FC4" w:rsidRDefault="293B1FC4" w14:paraId="601EB5E1" w14:textId="3B97AA38">
          <w:pPr>
            <w:pStyle w:val="Zhlav"/>
            <w:bidi w:val="0"/>
            <w:jc w:val="center"/>
          </w:pPr>
        </w:p>
      </w:tc>
      <w:tc>
        <w:tcPr>
          <w:tcW w:w="3210" w:type="dxa"/>
          <w:tcMar/>
        </w:tcPr>
        <w:p w:rsidR="293B1FC4" w:rsidP="293B1FC4" w:rsidRDefault="293B1FC4" w14:paraId="6A9650FC" w14:textId="2B38B7DD">
          <w:pPr>
            <w:pStyle w:val="Zhlav"/>
            <w:bidi w:val="0"/>
            <w:ind w:right="-115"/>
            <w:jc w:val="right"/>
          </w:pPr>
        </w:p>
      </w:tc>
    </w:tr>
  </w:tbl>
  <w:p w:rsidR="293B1FC4" w:rsidP="293B1FC4" w:rsidRDefault="293B1FC4" w14:paraId="7441547D" w14:textId="2FB5F675">
    <w:pPr>
      <w:pStyle w:val="Zhlav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4">
    <w:nsid w:val="5d5e95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7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multi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hybridMultilevel"/>
    <w:tmpl w:val="FA3802DC"/>
    <w:lvl w:ilvl="0" w:tplc="7E3E821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 w:cs="Symbol"/>
      </w:rPr>
    </w:lvl>
    <w:lvl w:ilvl="1" w:tplc="35B23D86">
      <w:numFmt w:val="decimal"/>
      <w:lvlText w:val=""/>
      <w:lvlJc w:val="left"/>
    </w:lvl>
    <w:lvl w:ilvl="2" w:tplc="D048D740">
      <w:numFmt w:val="decimal"/>
      <w:lvlText w:val=""/>
      <w:lvlJc w:val="left"/>
    </w:lvl>
    <w:lvl w:ilvl="3" w:tplc="2A0A327A">
      <w:numFmt w:val="decimal"/>
      <w:lvlText w:val=""/>
      <w:lvlJc w:val="left"/>
    </w:lvl>
    <w:lvl w:ilvl="4" w:tplc="CE9A92BE">
      <w:numFmt w:val="decimal"/>
      <w:lvlText w:val=""/>
      <w:lvlJc w:val="left"/>
    </w:lvl>
    <w:lvl w:ilvl="5" w:tplc="169CB530">
      <w:numFmt w:val="decimal"/>
      <w:lvlText w:val=""/>
      <w:lvlJc w:val="left"/>
    </w:lvl>
    <w:lvl w:ilvl="6" w:tplc="9B824338">
      <w:numFmt w:val="decimal"/>
      <w:lvlText w:val=""/>
      <w:lvlJc w:val="left"/>
    </w:lvl>
    <w:lvl w:ilvl="7" w:tplc="3D16DFF8">
      <w:numFmt w:val="decimal"/>
      <w:lvlText w:val=""/>
      <w:lvlJc w:val="left"/>
    </w:lvl>
    <w:lvl w:ilvl="8" w:tplc="E6806F16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974A935E"/>
    <w:lvl w:ilvl="0" w:tplc="18389D68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 w:cs="Symbol"/>
      </w:rPr>
    </w:lvl>
    <w:lvl w:ilvl="1" w:tplc="3E3AC8B0">
      <w:numFmt w:val="decimal"/>
      <w:lvlText w:val=""/>
      <w:lvlJc w:val="left"/>
    </w:lvl>
    <w:lvl w:ilvl="2" w:tplc="9CA6FFCE">
      <w:numFmt w:val="decimal"/>
      <w:lvlText w:val=""/>
      <w:lvlJc w:val="left"/>
    </w:lvl>
    <w:lvl w:ilvl="3" w:tplc="1256BEBC">
      <w:numFmt w:val="decimal"/>
      <w:lvlText w:val=""/>
      <w:lvlJc w:val="left"/>
    </w:lvl>
    <w:lvl w:ilvl="4" w:tplc="B5809BA6">
      <w:numFmt w:val="decimal"/>
      <w:lvlText w:val=""/>
      <w:lvlJc w:val="left"/>
    </w:lvl>
    <w:lvl w:ilvl="5" w:tplc="9DC0690C">
      <w:numFmt w:val="decimal"/>
      <w:lvlText w:val=""/>
      <w:lvlJc w:val="left"/>
    </w:lvl>
    <w:lvl w:ilvl="6" w:tplc="691A79CC">
      <w:numFmt w:val="decimal"/>
      <w:lvlText w:val=""/>
      <w:lvlJc w:val="left"/>
    </w:lvl>
    <w:lvl w:ilvl="7" w:tplc="EE18C4E4">
      <w:numFmt w:val="decimal"/>
      <w:lvlText w:val=""/>
      <w:lvlJc w:val="left"/>
    </w:lvl>
    <w:lvl w:ilvl="8" w:tplc="E5CA239E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 w:cs="Symbol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 w:cs="Symbol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hint="default" w:ascii="Times New Roman" w:hAnsi="Times New Roman" w:cs="Times New Roman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CEF51F3"/>
    <w:multiLevelType w:val="hybridMultilevel"/>
    <w:tmpl w:val="486A6FE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19" w15:restartNumberingAfterBreak="0">
    <w:nsid w:val="13B406D8"/>
    <w:multiLevelType w:val="hybridMultilevel"/>
    <w:tmpl w:val="0405001D"/>
    <w:lvl w:ilvl="0" w:tplc="DA1E37C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150A1E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F9223CF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606EF6F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179E529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EDFED1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885007D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3F44A6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E68FE8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57141FD"/>
    <w:multiLevelType w:val="multilevel"/>
    <w:tmpl w:val="65E6B492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C6D2CDC"/>
    <w:multiLevelType w:val="multilevel"/>
    <w:tmpl w:val="C5CA8C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FF64E77"/>
    <w:multiLevelType w:val="multilevel"/>
    <w:tmpl w:val="C34AA39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1333BDA"/>
    <w:multiLevelType w:val="hybridMultilevel"/>
    <w:tmpl w:val="C8EC88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1D7351"/>
    <w:multiLevelType w:val="hybridMultilevel"/>
    <w:tmpl w:val="8F924AEA"/>
    <w:lvl w:ilvl="0" w:tplc="4D7AA6C8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  <w:lvl w:ilvl="1" w:tplc="EA02F1E0">
      <w:numFmt w:val="decimal"/>
      <w:lvlText w:val=""/>
      <w:lvlJc w:val="left"/>
    </w:lvl>
    <w:lvl w:ilvl="2" w:tplc="D8222330">
      <w:numFmt w:val="decimal"/>
      <w:lvlText w:val=""/>
      <w:lvlJc w:val="left"/>
    </w:lvl>
    <w:lvl w:ilvl="3" w:tplc="490841D8">
      <w:numFmt w:val="decimal"/>
      <w:lvlText w:val=""/>
      <w:lvlJc w:val="left"/>
    </w:lvl>
    <w:lvl w:ilvl="4" w:tplc="5ADE8534">
      <w:numFmt w:val="decimal"/>
      <w:lvlText w:val=""/>
      <w:lvlJc w:val="left"/>
    </w:lvl>
    <w:lvl w:ilvl="5" w:tplc="B2C852DA">
      <w:numFmt w:val="decimal"/>
      <w:lvlText w:val=""/>
      <w:lvlJc w:val="left"/>
    </w:lvl>
    <w:lvl w:ilvl="6" w:tplc="D270BC0C">
      <w:numFmt w:val="decimal"/>
      <w:lvlText w:val=""/>
      <w:lvlJc w:val="left"/>
    </w:lvl>
    <w:lvl w:ilvl="7" w:tplc="C41887BE">
      <w:numFmt w:val="decimal"/>
      <w:lvlText w:val=""/>
      <w:lvlJc w:val="left"/>
    </w:lvl>
    <w:lvl w:ilvl="8" w:tplc="F85A2AF8">
      <w:numFmt w:val="decimal"/>
      <w:lvlText w:val=""/>
      <w:lvlJc w:val="left"/>
    </w:lvl>
  </w:abstractNum>
  <w:abstractNum w:abstractNumId="27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9A52B9A"/>
    <w:multiLevelType w:val="hybridMultilevel"/>
    <w:tmpl w:val="C86085A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46DC34DB"/>
    <w:multiLevelType w:val="multilevel"/>
    <w:tmpl w:val="2AE86EE2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D0F7F79"/>
    <w:multiLevelType w:val="multilevel"/>
    <w:tmpl w:val="317496C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41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45">
    <w:abstractNumId w:val="44"/>
  </w:num>
  <w:num w:numId="1" w16cid:durableId="936599835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hint="default" w:ascii="Wingdings" w:hAnsi="Wingdings" w:cs="Wingdings"/>
          <w:b/>
          <w:bCs/>
          <w:i/>
          <w:iCs/>
          <w:sz w:val="24"/>
          <w:szCs w:val="24"/>
          <w:u w:val="none"/>
        </w:rPr>
      </w:lvl>
    </w:lvlOverride>
  </w:num>
  <w:num w:numId="2" w16cid:durableId="1546721105">
    <w:abstractNumId w:val="34"/>
  </w:num>
  <w:num w:numId="3" w16cid:durableId="1878811257">
    <w:abstractNumId w:val="26"/>
  </w:num>
  <w:num w:numId="4" w16cid:durableId="1150823974">
    <w:abstractNumId w:val="43"/>
  </w:num>
  <w:num w:numId="5" w16cid:durableId="558634988">
    <w:abstractNumId w:val="16"/>
  </w:num>
  <w:num w:numId="6" w16cid:durableId="1205292574">
    <w:abstractNumId w:val="13"/>
  </w:num>
  <w:num w:numId="7" w16cid:durableId="1009598952">
    <w:abstractNumId w:val="3"/>
  </w:num>
  <w:num w:numId="8" w16cid:durableId="2033147408">
    <w:abstractNumId w:val="8"/>
  </w:num>
  <w:num w:numId="9" w16cid:durableId="2074156649">
    <w:abstractNumId w:val="2"/>
  </w:num>
  <w:num w:numId="10" w16cid:durableId="973366738">
    <w:abstractNumId w:val="1"/>
  </w:num>
  <w:num w:numId="11" w16cid:durableId="1600526889">
    <w:abstractNumId w:val="0"/>
  </w:num>
  <w:num w:numId="12" w16cid:durableId="2128625043">
    <w:abstractNumId w:val="9"/>
  </w:num>
  <w:num w:numId="13" w16cid:durableId="591356769">
    <w:abstractNumId w:val="7"/>
  </w:num>
  <w:num w:numId="14" w16cid:durableId="1390764403">
    <w:abstractNumId w:val="6"/>
  </w:num>
  <w:num w:numId="15" w16cid:durableId="1562443968">
    <w:abstractNumId w:val="5"/>
  </w:num>
  <w:num w:numId="16" w16cid:durableId="1160733772">
    <w:abstractNumId w:val="4"/>
  </w:num>
  <w:num w:numId="17" w16cid:durableId="2099669065">
    <w:abstractNumId w:val="18"/>
  </w:num>
  <w:num w:numId="18" w16cid:durableId="899943338">
    <w:abstractNumId w:val="39"/>
  </w:num>
  <w:num w:numId="19" w16cid:durableId="1458991603">
    <w:abstractNumId w:val="40"/>
  </w:num>
  <w:num w:numId="20" w16cid:durableId="1589269605">
    <w:abstractNumId w:val="12"/>
  </w:num>
  <w:num w:numId="21" w16cid:durableId="1776100007">
    <w:abstractNumId w:val="29"/>
  </w:num>
  <w:num w:numId="22" w16cid:durableId="289366018">
    <w:abstractNumId w:val="42"/>
  </w:num>
  <w:num w:numId="23" w16cid:durableId="2093161560">
    <w:abstractNumId w:val="19"/>
  </w:num>
  <w:num w:numId="24" w16cid:durableId="984119686">
    <w:abstractNumId w:val="22"/>
  </w:num>
  <w:num w:numId="25" w16cid:durableId="1066100662">
    <w:abstractNumId w:val="32"/>
  </w:num>
  <w:num w:numId="26" w16cid:durableId="1857229983">
    <w:abstractNumId w:val="11"/>
  </w:num>
  <w:num w:numId="27" w16cid:durableId="487792234">
    <w:abstractNumId w:val="36"/>
  </w:num>
  <w:num w:numId="28" w16cid:durableId="2017339152">
    <w:abstractNumId w:val="15"/>
  </w:num>
  <w:num w:numId="29" w16cid:durableId="651913903">
    <w:abstractNumId w:val="27"/>
  </w:num>
  <w:num w:numId="30" w16cid:durableId="1673145002">
    <w:abstractNumId w:val="24"/>
  </w:num>
  <w:num w:numId="31" w16cid:durableId="1036347947">
    <w:abstractNumId w:val="38"/>
  </w:num>
  <w:num w:numId="32" w16cid:durableId="183249201">
    <w:abstractNumId w:val="21"/>
  </w:num>
  <w:num w:numId="33" w16cid:durableId="1535578104">
    <w:abstractNumId w:val="31"/>
  </w:num>
  <w:num w:numId="34" w16cid:durableId="1516728563">
    <w:abstractNumId w:val="37"/>
  </w:num>
  <w:num w:numId="35" w16cid:durableId="1663042601">
    <w:abstractNumId w:val="41"/>
  </w:num>
  <w:num w:numId="36" w16cid:durableId="1919095898">
    <w:abstractNumId w:val="28"/>
  </w:num>
  <w:num w:numId="37" w16cid:durableId="335620217">
    <w:abstractNumId w:val="17"/>
  </w:num>
  <w:num w:numId="38" w16cid:durableId="1797334986">
    <w:abstractNumId w:val="35"/>
  </w:num>
  <w:num w:numId="39" w16cid:durableId="1588230287">
    <w:abstractNumId w:val="23"/>
  </w:num>
  <w:num w:numId="40" w16cid:durableId="1074862416">
    <w:abstractNumId w:val="20"/>
  </w:num>
  <w:num w:numId="41" w16cid:durableId="523250658">
    <w:abstractNumId w:val="30"/>
  </w:num>
  <w:num w:numId="42" w16cid:durableId="561794594">
    <w:abstractNumId w:val="33"/>
  </w:num>
  <w:num w:numId="43" w16cid:durableId="756243626">
    <w:abstractNumId w:val="25"/>
  </w:num>
  <w:num w:numId="44" w16cid:durableId="1725760034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attachedTemplate r:id="rId1"/>
  <w:trackRevisions w:val="false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A8"/>
    <w:rsid w:val="000006BE"/>
    <w:rsid w:val="000072E1"/>
    <w:rsid w:val="00011380"/>
    <w:rsid w:val="00044844"/>
    <w:rsid w:val="00046525"/>
    <w:rsid w:val="00052DA5"/>
    <w:rsid w:val="00055845"/>
    <w:rsid w:val="0006275A"/>
    <w:rsid w:val="000628C2"/>
    <w:rsid w:val="00071ADE"/>
    <w:rsid w:val="000A6B68"/>
    <w:rsid w:val="000A7ADE"/>
    <w:rsid w:val="000B40C6"/>
    <w:rsid w:val="000D149C"/>
    <w:rsid w:val="000D76AF"/>
    <w:rsid w:val="000F1F8E"/>
    <w:rsid w:val="000F5ED1"/>
    <w:rsid w:val="00106882"/>
    <w:rsid w:val="00106D4A"/>
    <w:rsid w:val="00112860"/>
    <w:rsid w:val="001220A5"/>
    <w:rsid w:val="00131D49"/>
    <w:rsid w:val="00137BB1"/>
    <w:rsid w:val="001512A2"/>
    <w:rsid w:val="00157365"/>
    <w:rsid w:val="001676A8"/>
    <w:rsid w:val="001708A2"/>
    <w:rsid w:val="00170E40"/>
    <w:rsid w:val="0017102F"/>
    <w:rsid w:val="00171FCE"/>
    <w:rsid w:val="00173273"/>
    <w:rsid w:val="0017347C"/>
    <w:rsid w:val="001911D6"/>
    <w:rsid w:val="00193393"/>
    <w:rsid w:val="001953F8"/>
    <w:rsid w:val="001B24EC"/>
    <w:rsid w:val="001B6F92"/>
    <w:rsid w:val="001D39EF"/>
    <w:rsid w:val="001E15FD"/>
    <w:rsid w:val="001F3C75"/>
    <w:rsid w:val="001F423D"/>
    <w:rsid w:val="00223B36"/>
    <w:rsid w:val="0022767E"/>
    <w:rsid w:val="00230592"/>
    <w:rsid w:val="00233E64"/>
    <w:rsid w:val="00241283"/>
    <w:rsid w:val="00241C3F"/>
    <w:rsid w:val="00261016"/>
    <w:rsid w:val="002810D2"/>
    <w:rsid w:val="0028391E"/>
    <w:rsid w:val="00286700"/>
    <w:rsid w:val="00294C06"/>
    <w:rsid w:val="002B1942"/>
    <w:rsid w:val="002B3271"/>
    <w:rsid w:val="002D2ECE"/>
    <w:rsid w:val="002E1EF5"/>
    <w:rsid w:val="002E3BBE"/>
    <w:rsid w:val="002F3109"/>
    <w:rsid w:val="002F6621"/>
    <w:rsid w:val="00307DF3"/>
    <w:rsid w:val="003135D0"/>
    <w:rsid w:val="00313D15"/>
    <w:rsid w:val="00320CEC"/>
    <w:rsid w:val="00327335"/>
    <w:rsid w:val="00331AC0"/>
    <w:rsid w:val="003531B2"/>
    <w:rsid w:val="00353E33"/>
    <w:rsid w:val="00363055"/>
    <w:rsid w:val="003652EE"/>
    <w:rsid w:val="00380183"/>
    <w:rsid w:val="003826F1"/>
    <w:rsid w:val="003844A7"/>
    <w:rsid w:val="0039095D"/>
    <w:rsid w:val="003935FC"/>
    <w:rsid w:val="003A0D4D"/>
    <w:rsid w:val="003A631E"/>
    <w:rsid w:val="003B05B9"/>
    <w:rsid w:val="003B2FB6"/>
    <w:rsid w:val="003C242E"/>
    <w:rsid w:val="003F00A5"/>
    <w:rsid w:val="003F28B9"/>
    <w:rsid w:val="00403842"/>
    <w:rsid w:val="00420D44"/>
    <w:rsid w:val="00476A53"/>
    <w:rsid w:val="00483799"/>
    <w:rsid w:val="00483A69"/>
    <w:rsid w:val="00486309"/>
    <w:rsid w:val="00495F1D"/>
    <w:rsid w:val="004A0327"/>
    <w:rsid w:val="004A1041"/>
    <w:rsid w:val="004A12E0"/>
    <w:rsid w:val="004D059E"/>
    <w:rsid w:val="004D2A76"/>
    <w:rsid w:val="004D62B1"/>
    <w:rsid w:val="004E5A2B"/>
    <w:rsid w:val="005020A6"/>
    <w:rsid w:val="00520D35"/>
    <w:rsid w:val="0054008A"/>
    <w:rsid w:val="00557902"/>
    <w:rsid w:val="00560F3D"/>
    <w:rsid w:val="005628B1"/>
    <w:rsid w:val="00570D9F"/>
    <w:rsid w:val="00581192"/>
    <w:rsid w:val="005B6104"/>
    <w:rsid w:val="005C1D25"/>
    <w:rsid w:val="005D5EFD"/>
    <w:rsid w:val="005E549A"/>
    <w:rsid w:val="005F3335"/>
    <w:rsid w:val="005F57E1"/>
    <w:rsid w:val="005F7997"/>
    <w:rsid w:val="006022A1"/>
    <w:rsid w:val="00603C75"/>
    <w:rsid w:val="00614852"/>
    <w:rsid w:val="006466F9"/>
    <w:rsid w:val="006517D9"/>
    <w:rsid w:val="00657ACD"/>
    <w:rsid w:val="00662A2C"/>
    <w:rsid w:val="00676A3A"/>
    <w:rsid w:val="00680144"/>
    <w:rsid w:val="00683BF5"/>
    <w:rsid w:val="0069739D"/>
    <w:rsid w:val="006C2C63"/>
    <w:rsid w:val="006C328C"/>
    <w:rsid w:val="006D5647"/>
    <w:rsid w:val="006D70ED"/>
    <w:rsid w:val="006E2B97"/>
    <w:rsid w:val="006E729F"/>
    <w:rsid w:val="006F1D78"/>
    <w:rsid w:val="0070571A"/>
    <w:rsid w:val="007117A3"/>
    <w:rsid w:val="0072236B"/>
    <w:rsid w:val="00756E7C"/>
    <w:rsid w:val="0079716A"/>
    <w:rsid w:val="007A43BB"/>
    <w:rsid w:val="007B1E79"/>
    <w:rsid w:val="007C4434"/>
    <w:rsid w:val="007E44ED"/>
    <w:rsid w:val="007F301F"/>
    <w:rsid w:val="00802D4F"/>
    <w:rsid w:val="00807E54"/>
    <w:rsid w:val="00811BD3"/>
    <w:rsid w:val="00811F76"/>
    <w:rsid w:val="00821DC5"/>
    <w:rsid w:val="00822C2D"/>
    <w:rsid w:val="00837063"/>
    <w:rsid w:val="008471FB"/>
    <w:rsid w:val="00855A83"/>
    <w:rsid w:val="00855FD6"/>
    <w:rsid w:val="00886427"/>
    <w:rsid w:val="00887AD7"/>
    <w:rsid w:val="00890922"/>
    <w:rsid w:val="00896E56"/>
    <w:rsid w:val="008B6730"/>
    <w:rsid w:val="008B674C"/>
    <w:rsid w:val="008C5FCF"/>
    <w:rsid w:val="008D2732"/>
    <w:rsid w:val="009063BC"/>
    <w:rsid w:val="00907764"/>
    <w:rsid w:val="00917522"/>
    <w:rsid w:val="0092696B"/>
    <w:rsid w:val="0093430F"/>
    <w:rsid w:val="00940795"/>
    <w:rsid w:val="00944392"/>
    <w:rsid w:val="00956D1A"/>
    <w:rsid w:val="0096535C"/>
    <w:rsid w:val="00975961"/>
    <w:rsid w:val="009807D3"/>
    <w:rsid w:val="009838D2"/>
    <w:rsid w:val="009910B6"/>
    <w:rsid w:val="00991D87"/>
    <w:rsid w:val="00996EBD"/>
    <w:rsid w:val="009B4B0C"/>
    <w:rsid w:val="009D66DE"/>
    <w:rsid w:val="009F3304"/>
    <w:rsid w:val="00A00297"/>
    <w:rsid w:val="00A0246F"/>
    <w:rsid w:val="00A0304C"/>
    <w:rsid w:val="00A07699"/>
    <w:rsid w:val="00A1344E"/>
    <w:rsid w:val="00A148EB"/>
    <w:rsid w:val="00A15971"/>
    <w:rsid w:val="00A23645"/>
    <w:rsid w:val="00A26E76"/>
    <w:rsid w:val="00A45045"/>
    <w:rsid w:val="00A52FA9"/>
    <w:rsid w:val="00A53909"/>
    <w:rsid w:val="00A73717"/>
    <w:rsid w:val="00A92D90"/>
    <w:rsid w:val="00AA73F8"/>
    <w:rsid w:val="00AB18DA"/>
    <w:rsid w:val="00AE390B"/>
    <w:rsid w:val="00AF25DC"/>
    <w:rsid w:val="00B103FF"/>
    <w:rsid w:val="00B264BB"/>
    <w:rsid w:val="00B51E7F"/>
    <w:rsid w:val="00B56271"/>
    <w:rsid w:val="00B76A59"/>
    <w:rsid w:val="00B811D3"/>
    <w:rsid w:val="00B8449A"/>
    <w:rsid w:val="00B97E74"/>
    <w:rsid w:val="00BA0306"/>
    <w:rsid w:val="00BA43C2"/>
    <w:rsid w:val="00BA6E42"/>
    <w:rsid w:val="00BB34DD"/>
    <w:rsid w:val="00BB4F28"/>
    <w:rsid w:val="00BD11E7"/>
    <w:rsid w:val="00BD70CA"/>
    <w:rsid w:val="00C04F0F"/>
    <w:rsid w:val="00C0501A"/>
    <w:rsid w:val="00C11AC3"/>
    <w:rsid w:val="00C840EC"/>
    <w:rsid w:val="00C91564"/>
    <w:rsid w:val="00CA3973"/>
    <w:rsid w:val="00CA55B9"/>
    <w:rsid w:val="00CB7A1C"/>
    <w:rsid w:val="00CB7E78"/>
    <w:rsid w:val="00CC6A15"/>
    <w:rsid w:val="00CC7366"/>
    <w:rsid w:val="00CD3EA3"/>
    <w:rsid w:val="00CF6FE6"/>
    <w:rsid w:val="00CF7670"/>
    <w:rsid w:val="00D04100"/>
    <w:rsid w:val="00D04AE6"/>
    <w:rsid w:val="00D054DB"/>
    <w:rsid w:val="00D12AB2"/>
    <w:rsid w:val="00D17CF3"/>
    <w:rsid w:val="00D17DE7"/>
    <w:rsid w:val="00D22614"/>
    <w:rsid w:val="00D301B4"/>
    <w:rsid w:val="00D40F0E"/>
    <w:rsid w:val="00D41AB3"/>
    <w:rsid w:val="00D433EA"/>
    <w:rsid w:val="00D463A8"/>
    <w:rsid w:val="00D46459"/>
    <w:rsid w:val="00D53262"/>
    <w:rsid w:val="00D72EB1"/>
    <w:rsid w:val="00D75539"/>
    <w:rsid w:val="00D765BF"/>
    <w:rsid w:val="00D92D12"/>
    <w:rsid w:val="00D95E49"/>
    <w:rsid w:val="00D967BB"/>
    <w:rsid w:val="00DA3EFE"/>
    <w:rsid w:val="00DA5EFE"/>
    <w:rsid w:val="00DB1976"/>
    <w:rsid w:val="00DB42AE"/>
    <w:rsid w:val="00DD24ED"/>
    <w:rsid w:val="00DE6FD9"/>
    <w:rsid w:val="00DE7826"/>
    <w:rsid w:val="00DF7576"/>
    <w:rsid w:val="00E03D24"/>
    <w:rsid w:val="00E05A46"/>
    <w:rsid w:val="00E15D00"/>
    <w:rsid w:val="00E15FA1"/>
    <w:rsid w:val="00E205AD"/>
    <w:rsid w:val="00E219C1"/>
    <w:rsid w:val="00E40E8E"/>
    <w:rsid w:val="00E41AE1"/>
    <w:rsid w:val="00E5416C"/>
    <w:rsid w:val="00E563CE"/>
    <w:rsid w:val="00E653A9"/>
    <w:rsid w:val="00E65EDE"/>
    <w:rsid w:val="00E7091D"/>
    <w:rsid w:val="00E8070D"/>
    <w:rsid w:val="00E9780B"/>
    <w:rsid w:val="00EA4374"/>
    <w:rsid w:val="00EA693D"/>
    <w:rsid w:val="00EB0D51"/>
    <w:rsid w:val="00EB6322"/>
    <w:rsid w:val="00EC41DD"/>
    <w:rsid w:val="00ED161B"/>
    <w:rsid w:val="00ED2D90"/>
    <w:rsid w:val="00ED342F"/>
    <w:rsid w:val="00EE049C"/>
    <w:rsid w:val="00EF2667"/>
    <w:rsid w:val="00F03DA6"/>
    <w:rsid w:val="00F056ED"/>
    <w:rsid w:val="00F13159"/>
    <w:rsid w:val="00F22EB3"/>
    <w:rsid w:val="00F25CDC"/>
    <w:rsid w:val="00F31061"/>
    <w:rsid w:val="00F45C54"/>
    <w:rsid w:val="00F464D2"/>
    <w:rsid w:val="00F54805"/>
    <w:rsid w:val="00F57B0C"/>
    <w:rsid w:val="00F75DD6"/>
    <w:rsid w:val="00F8275C"/>
    <w:rsid w:val="00F8349F"/>
    <w:rsid w:val="00F907D9"/>
    <w:rsid w:val="00F94A83"/>
    <w:rsid w:val="00F9597E"/>
    <w:rsid w:val="00FA1701"/>
    <w:rsid w:val="00FC1F9B"/>
    <w:rsid w:val="00FD6487"/>
    <w:rsid w:val="00FE7760"/>
    <w:rsid w:val="00FF6F58"/>
    <w:rsid w:val="0120102E"/>
    <w:rsid w:val="012E8659"/>
    <w:rsid w:val="016811CB"/>
    <w:rsid w:val="016C5D2A"/>
    <w:rsid w:val="01A7E410"/>
    <w:rsid w:val="02A88FAB"/>
    <w:rsid w:val="030DB4EA"/>
    <w:rsid w:val="03BB746A"/>
    <w:rsid w:val="03D9D6A3"/>
    <w:rsid w:val="040A4BE2"/>
    <w:rsid w:val="04215CAE"/>
    <w:rsid w:val="042CA67E"/>
    <w:rsid w:val="04A0DEDD"/>
    <w:rsid w:val="04AD8C5B"/>
    <w:rsid w:val="04E4A977"/>
    <w:rsid w:val="04EE06CB"/>
    <w:rsid w:val="04FD5DDE"/>
    <w:rsid w:val="051EEFB3"/>
    <w:rsid w:val="056B5D13"/>
    <w:rsid w:val="05E1557A"/>
    <w:rsid w:val="0619204A"/>
    <w:rsid w:val="06263B91"/>
    <w:rsid w:val="0651B89A"/>
    <w:rsid w:val="0689860C"/>
    <w:rsid w:val="0698F836"/>
    <w:rsid w:val="06BFD7AD"/>
    <w:rsid w:val="06C3FAFC"/>
    <w:rsid w:val="06E0780C"/>
    <w:rsid w:val="072E46D0"/>
    <w:rsid w:val="0746E5F8"/>
    <w:rsid w:val="075415D5"/>
    <w:rsid w:val="075A6B22"/>
    <w:rsid w:val="0764240D"/>
    <w:rsid w:val="076E830F"/>
    <w:rsid w:val="078D20D1"/>
    <w:rsid w:val="07A5EB45"/>
    <w:rsid w:val="07EF8269"/>
    <w:rsid w:val="080EC5E5"/>
    <w:rsid w:val="0815BED8"/>
    <w:rsid w:val="0928B2E0"/>
    <w:rsid w:val="095376F4"/>
    <w:rsid w:val="0964B653"/>
    <w:rsid w:val="0980333C"/>
    <w:rsid w:val="09B893AD"/>
    <w:rsid w:val="09BC2458"/>
    <w:rsid w:val="09C9303B"/>
    <w:rsid w:val="09CCF2E6"/>
    <w:rsid w:val="0A04381C"/>
    <w:rsid w:val="0A396F56"/>
    <w:rsid w:val="0A66975C"/>
    <w:rsid w:val="0A83B18E"/>
    <w:rsid w:val="0AB7CBFE"/>
    <w:rsid w:val="0AF5E4A9"/>
    <w:rsid w:val="0B03E338"/>
    <w:rsid w:val="0B10092A"/>
    <w:rsid w:val="0B67D67D"/>
    <w:rsid w:val="0B756067"/>
    <w:rsid w:val="0BA019E0"/>
    <w:rsid w:val="0BC00083"/>
    <w:rsid w:val="0BD214F7"/>
    <w:rsid w:val="0C1F7BA9"/>
    <w:rsid w:val="0C444FD3"/>
    <w:rsid w:val="0C57F241"/>
    <w:rsid w:val="0CA71C11"/>
    <w:rsid w:val="0CBC4DF6"/>
    <w:rsid w:val="0CCD42F4"/>
    <w:rsid w:val="0CD921F9"/>
    <w:rsid w:val="0D0CE313"/>
    <w:rsid w:val="0D472FEE"/>
    <w:rsid w:val="0D5B4483"/>
    <w:rsid w:val="0D5DC487"/>
    <w:rsid w:val="0D5DDAF3"/>
    <w:rsid w:val="0D6DA2DD"/>
    <w:rsid w:val="0D9B2569"/>
    <w:rsid w:val="0D9DB275"/>
    <w:rsid w:val="0DA28E64"/>
    <w:rsid w:val="0DEBC351"/>
    <w:rsid w:val="0E0090DC"/>
    <w:rsid w:val="0E5AD001"/>
    <w:rsid w:val="0EE9E423"/>
    <w:rsid w:val="0EFD3058"/>
    <w:rsid w:val="0F5CED90"/>
    <w:rsid w:val="0F658041"/>
    <w:rsid w:val="0F842924"/>
    <w:rsid w:val="0F92F366"/>
    <w:rsid w:val="0F9FBDE8"/>
    <w:rsid w:val="10848AD4"/>
    <w:rsid w:val="108FFB2A"/>
    <w:rsid w:val="10BF0952"/>
    <w:rsid w:val="11478059"/>
    <w:rsid w:val="115BFC1E"/>
    <w:rsid w:val="1186D8D4"/>
    <w:rsid w:val="118E1DB2"/>
    <w:rsid w:val="11919CFF"/>
    <w:rsid w:val="11CC7C2A"/>
    <w:rsid w:val="11D3E99F"/>
    <w:rsid w:val="11E03537"/>
    <w:rsid w:val="11E58A66"/>
    <w:rsid w:val="12317DE4"/>
    <w:rsid w:val="1290CF2B"/>
    <w:rsid w:val="129B2293"/>
    <w:rsid w:val="12A91C0C"/>
    <w:rsid w:val="12B464D3"/>
    <w:rsid w:val="12D0DC5F"/>
    <w:rsid w:val="1308FC1D"/>
    <w:rsid w:val="131AE847"/>
    <w:rsid w:val="132D75E3"/>
    <w:rsid w:val="13370B18"/>
    <w:rsid w:val="138826B4"/>
    <w:rsid w:val="138CAFDC"/>
    <w:rsid w:val="13B94A10"/>
    <w:rsid w:val="13D0EFF3"/>
    <w:rsid w:val="13E9DC4F"/>
    <w:rsid w:val="141B3514"/>
    <w:rsid w:val="142F6DA2"/>
    <w:rsid w:val="14316A8C"/>
    <w:rsid w:val="14317C23"/>
    <w:rsid w:val="147B8002"/>
    <w:rsid w:val="1491ECCC"/>
    <w:rsid w:val="14E9D85E"/>
    <w:rsid w:val="14EE9401"/>
    <w:rsid w:val="150D62ED"/>
    <w:rsid w:val="1533C83D"/>
    <w:rsid w:val="15484BA3"/>
    <w:rsid w:val="154A71A1"/>
    <w:rsid w:val="156A0456"/>
    <w:rsid w:val="159ACC1E"/>
    <w:rsid w:val="15A6B348"/>
    <w:rsid w:val="15B0322D"/>
    <w:rsid w:val="15B98EFB"/>
    <w:rsid w:val="15DF6BA8"/>
    <w:rsid w:val="15E057D2"/>
    <w:rsid w:val="15E9D4B9"/>
    <w:rsid w:val="16D786AC"/>
    <w:rsid w:val="16D7DD6A"/>
    <w:rsid w:val="16D93A40"/>
    <w:rsid w:val="172D095D"/>
    <w:rsid w:val="17AA4472"/>
    <w:rsid w:val="17B9C7D5"/>
    <w:rsid w:val="17BAB199"/>
    <w:rsid w:val="17C472C8"/>
    <w:rsid w:val="17DA71FB"/>
    <w:rsid w:val="17EDB68B"/>
    <w:rsid w:val="184EF772"/>
    <w:rsid w:val="186834F4"/>
    <w:rsid w:val="18B9AC54"/>
    <w:rsid w:val="18DE9608"/>
    <w:rsid w:val="18DF90DB"/>
    <w:rsid w:val="19185813"/>
    <w:rsid w:val="1921D083"/>
    <w:rsid w:val="197AF51A"/>
    <w:rsid w:val="19D4FDBB"/>
    <w:rsid w:val="1A10D90C"/>
    <w:rsid w:val="1A26C041"/>
    <w:rsid w:val="1A2C8E8D"/>
    <w:rsid w:val="1A369A94"/>
    <w:rsid w:val="1AD16AB0"/>
    <w:rsid w:val="1ADF49DD"/>
    <w:rsid w:val="1AF3BA80"/>
    <w:rsid w:val="1B16DCCF"/>
    <w:rsid w:val="1B1CFE6E"/>
    <w:rsid w:val="1B317181"/>
    <w:rsid w:val="1B53E834"/>
    <w:rsid w:val="1B617FFD"/>
    <w:rsid w:val="1B787BDF"/>
    <w:rsid w:val="1B861CDE"/>
    <w:rsid w:val="1BAB8A04"/>
    <w:rsid w:val="1BB6B5B5"/>
    <w:rsid w:val="1BDDFDE2"/>
    <w:rsid w:val="1C0AC2FC"/>
    <w:rsid w:val="1C3EB439"/>
    <w:rsid w:val="1C7C5191"/>
    <w:rsid w:val="1CC998F4"/>
    <w:rsid w:val="1D1FA913"/>
    <w:rsid w:val="1D553982"/>
    <w:rsid w:val="1D7ABBC2"/>
    <w:rsid w:val="1D825DA3"/>
    <w:rsid w:val="1DD0923C"/>
    <w:rsid w:val="1E1E0844"/>
    <w:rsid w:val="1E5302CC"/>
    <w:rsid w:val="1E5AF0D1"/>
    <w:rsid w:val="1E700687"/>
    <w:rsid w:val="1E9B1483"/>
    <w:rsid w:val="1EABD20A"/>
    <w:rsid w:val="1ECE8025"/>
    <w:rsid w:val="1F13F0B2"/>
    <w:rsid w:val="1F4C7835"/>
    <w:rsid w:val="1F52266A"/>
    <w:rsid w:val="1F5CF4DF"/>
    <w:rsid w:val="1F637DDD"/>
    <w:rsid w:val="1F730BEE"/>
    <w:rsid w:val="1F9E3A64"/>
    <w:rsid w:val="1FC4429A"/>
    <w:rsid w:val="1FD661CC"/>
    <w:rsid w:val="2007585A"/>
    <w:rsid w:val="20DDD810"/>
    <w:rsid w:val="21254B5F"/>
    <w:rsid w:val="21285ACC"/>
    <w:rsid w:val="213AF37F"/>
    <w:rsid w:val="214D1060"/>
    <w:rsid w:val="2169893A"/>
    <w:rsid w:val="21B66F94"/>
    <w:rsid w:val="21CAB012"/>
    <w:rsid w:val="21F2BE3E"/>
    <w:rsid w:val="2218F93B"/>
    <w:rsid w:val="22463EB0"/>
    <w:rsid w:val="22694756"/>
    <w:rsid w:val="2272E095"/>
    <w:rsid w:val="228EE136"/>
    <w:rsid w:val="22A94000"/>
    <w:rsid w:val="22AE169A"/>
    <w:rsid w:val="22BD4EDD"/>
    <w:rsid w:val="22BDA56E"/>
    <w:rsid w:val="22D139B6"/>
    <w:rsid w:val="22DF29F9"/>
    <w:rsid w:val="22E7642B"/>
    <w:rsid w:val="22FB1D10"/>
    <w:rsid w:val="22FD3042"/>
    <w:rsid w:val="230A525A"/>
    <w:rsid w:val="2330D071"/>
    <w:rsid w:val="236088C9"/>
    <w:rsid w:val="239DF053"/>
    <w:rsid w:val="23AA2E02"/>
    <w:rsid w:val="23E29C1C"/>
    <w:rsid w:val="23F93BEC"/>
    <w:rsid w:val="2419693E"/>
    <w:rsid w:val="24586D1A"/>
    <w:rsid w:val="2479C2C5"/>
    <w:rsid w:val="2485BBFE"/>
    <w:rsid w:val="24979324"/>
    <w:rsid w:val="24B293E5"/>
    <w:rsid w:val="24B4410D"/>
    <w:rsid w:val="24BA5A61"/>
    <w:rsid w:val="2519EE83"/>
    <w:rsid w:val="25496441"/>
    <w:rsid w:val="254D87EE"/>
    <w:rsid w:val="257ECBF5"/>
    <w:rsid w:val="2592E632"/>
    <w:rsid w:val="260FEB28"/>
    <w:rsid w:val="2642FB01"/>
    <w:rsid w:val="269876D8"/>
    <w:rsid w:val="269E9E6C"/>
    <w:rsid w:val="26BCF54C"/>
    <w:rsid w:val="26C16860"/>
    <w:rsid w:val="26C74531"/>
    <w:rsid w:val="27097342"/>
    <w:rsid w:val="27488F7E"/>
    <w:rsid w:val="274CBF5F"/>
    <w:rsid w:val="2770334F"/>
    <w:rsid w:val="277987C8"/>
    <w:rsid w:val="2786D157"/>
    <w:rsid w:val="27EED29A"/>
    <w:rsid w:val="28116B89"/>
    <w:rsid w:val="2827BA80"/>
    <w:rsid w:val="28DE4E6D"/>
    <w:rsid w:val="28F05640"/>
    <w:rsid w:val="29133827"/>
    <w:rsid w:val="2917A77F"/>
    <w:rsid w:val="293B1FC4"/>
    <w:rsid w:val="295BEA96"/>
    <w:rsid w:val="299E1897"/>
    <w:rsid w:val="29C44935"/>
    <w:rsid w:val="29D9F35D"/>
    <w:rsid w:val="29DF8C48"/>
    <w:rsid w:val="29DFA84E"/>
    <w:rsid w:val="2A3F0E9E"/>
    <w:rsid w:val="2A63943A"/>
    <w:rsid w:val="2A670A88"/>
    <w:rsid w:val="2AEEF3B9"/>
    <w:rsid w:val="2B08BB7B"/>
    <w:rsid w:val="2B3D8565"/>
    <w:rsid w:val="2BF8BF32"/>
    <w:rsid w:val="2C08BFFA"/>
    <w:rsid w:val="2C0AB828"/>
    <w:rsid w:val="2C288C5C"/>
    <w:rsid w:val="2C469C8A"/>
    <w:rsid w:val="2C53F179"/>
    <w:rsid w:val="2C6350F4"/>
    <w:rsid w:val="2C6852EF"/>
    <w:rsid w:val="2CB315B3"/>
    <w:rsid w:val="2CE9405B"/>
    <w:rsid w:val="2D7596D4"/>
    <w:rsid w:val="2E20D9E2"/>
    <w:rsid w:val="2E6BB4AB"/>
    <w:rsid w:val="2EABB0B3"/>
    <w:rsid w:val="2EBC6936"/>
    <w:rsid w:val="2EE72A92"/>
    <w:rsid w:val="2EFB0D8F"/>
    <w:rsid w:val="2EFEA268"/>
    <w:rsid w:val="2F22DEA7"/>
    <w:rsid w:val="2F49D954"/>
    <w:rsid w:val="2F4DF49C"/>
    <w:rsid w:val="2F9288A0"/>
    <w:rsid w:val="2F96A836"/>
    <w:rsid w:val="2FC3C48B"/>
    <w:rsid w:val="303DF73E"/>
    <w:rsid w:val="30972C96"/>
    <w:rsid w:val="309D1F8A"/>
    <w:rsid w:val="30A83B5B"/>
    <w:rsid w:val="30AD6325"/>
    <w:rsid w:val="314A4B81"/>
    <w:rsid w:val="315B854E"/>
    <w:rsid w:val="316B3A7C"/>
    <w:rsid w:val="31A273B3"/>
    <w:rsid w:val="31C733F3"/>
    <w:rsid w:val="31CDAC39"/>
    <w:rsid w:val="31E7F2E0"/>
    <w:rsid w:val="321DB24D"/>
    <w:rsid w:val="323C498B"/>
    <w:rsid w:val="323FBBA7"/>
    <w:rsid w:val="32416F21"/>
    <w:rsid w:val="3241EEAE"/>
    <w:rsid w:val="324B9DB0"/>
    <w:rsid w:val="32A2DA42"/>
    <w:rsid w:val="32EA651C"/>
    <w:rsid w:val="33066C9D"/>
    <w:rsid w:val="3307489B"/>
    <w:rsid w:val="3307CC4B"/>
    <w:rsid w:val="3312C9FD"/>
    <w:rsid w:val="3336E28B"/>
    <w:rsid w:val="3354BD3D"/>
    <w:rsid w:val="33697330"/>
    <w:rsid w:val="33A72D8C"/>
    <w:rsid w:val="33AEDB69"/>
    <w:rsid w:val="34019339"/>
    <w:rsid w:val="340F63DB"/>
    <w:rsid w:val="34222B08"/>
    <w:rsid w:val="3432FD14"/>
    <w:rsid w:val="343A9E36"/>
    <w:rsid w:val="34ABF986"/>
    <w:rsid w:val="34EC8ECF"/>
    <w:rsid w:val="35657379"/>
    <w:rsid w:val="35804FC4"/>
    <w:rsid w:val="35C1ACD3"/>
    <w:rsid w:val="35D55AA6"/>
    <w:rsid w:val="35E76094"/>
    <w:rsid w:val="35FD9765"/>
    <w:rsid w:val="35FDF15C"/>
    <w:rsid w:val="35FEC656"/>
    <w:rsid w:val="363B91E4"/>
    <w:rsid w:val="364885CD"/>
    <w:rsid w:val="364B9370"/>
    <w:rsid w:val="365BE7BC"/>
    <w:rsid w:val="366AE9E8"/>
    <w:rsid w:val="366ED309"/>
    <w:rsid w:val="368A9425"/>
    <w:rsid w:val="36A35486"/>
    <w:rsid w:val="36B2B5E2"/>
    <w:rsid w:val="36C1303D"/>
    <w:rsid w:val="36D2ED0A"/>
    <w:rsid w:val="36E4DF9F"/>
    <w:rsid w:val="36E57142"/>
    <w:rsid w:val="37471614"/>
    <w:rsid w:val="37A9FA91"/>
    <w:rsid w:val="37D9D92B"/>
    <w:rsid w:val="37DB5994"/>
    <w:rsid w:val="37F12DF3"/>
    <w:rsid w:val="37FAEE54"/>
    <w:rsid w:val="3821B094"/>
    <w:rsid w:val="38733F9F"/>
    <w:rsid w:val="38A359FA"/>
    <w:rsid w:val="38BAC972"/>
    <w:rsid w:val="3900AFE8"/>
    <w:rsid w:val="39186CF5"/>
    <w:rsid w:val="39359CE4"/>
    <w:rsid w:val="3990FCBE"/>
    <w:rsid w:val="39BE5E6B"/>
    <w:rsid w:val="39C94EBD"/>
    <w:rsid w:val="3A060217"/>
    <w:rsid w:val="3A33EC60"/>
    <w:rsid w:val="3A39AEC8"/>
    <w:rsid w:val="3A6C0106"/>
    <w:rsid w:val="3A71DF9A"/>
    <w:rsid w:val="3A9BE387"/>
    <w:rsid w:val="3B299D58"/>
    <w:rsid w:val="3B62B92B"/>
    <w:rsid w:val="3B6D1067"/>
    <w:rsid w:val="3B6F37F7"/>
    <w:rsid w:val="3BA8C8EE"/>
    <w:rsid w:val="3BBD30BB"/>
    <w:rsid w:val="3BE2D50C"/>
    <w:rsid w:val="3C02F066"/>
    <w:rsid w:val="3C130799"/>
    <w:rsid w:val="3C38F454"/>
    <w:rsid w:val="3C3DA92F"/>
    <w:rsid w:val="3C9CBB34"/>
    <w:rsid w:val="3CC57886"/>
    <w:rsid w:val="3CEEFF5F"/>
    <w:rsid w:val="3D423F5A"/>
    <w:rsid w:val="3DD37E71"/>
    <w:rsid w:val="3DFE53F9"/>
    <w:rsid w:val="3E02A6EC"/>
    <w:rsid w:val="3E29917D"/>
    <w:rsid w:val="3E3D9677"/>
    <w:rsid w:val="3E6A2E55"/>
    <w:rsid w:val="3E71631E"/>
    <w:rsid w:val="3E7487CA"/>
    <w:rsid w:val="3F01899B"/>
    <w:rsid w:val="3F118222"/>
    <w:rsid w:val="3F12DCE9"/>
    <w:rsid w:val="3F20F14F"/>
    <w:rsid w:val="3F313932"/>
    <w:rsid w:val="3F3A6F5D"/>
    <w:rsid w:val="3F6A1FD0"/>
    <w:rsid w:val="3F75F43C"/>
    <w:rsid w:val="3F8D1BC4"/>
    <w:rsid w:val="3F8EAF49"/>
    <w:rsid w:val="4009D9A9"/>
    <w:rsid w:val="401252E2"/>
    <w:rsid w:val="40353709"/>
    <w:rsid w:val="404AB987"/>
    <w:rsid w:val="407002C6"/>
    <w:rsid w:val="40A727BB"/>
    <w:rsid w:val="40C2C7CB"/>
    <w:rsid w:val="40D282AC"/>
    <w:rsid w:val="40DF6626"/>
    <w:rsid w:val="4102769E"/>
    <w:rsid w:val="41397C50"/>
    <w:rsid w:val="4147981B"/>
    <w:rsid w:val="416E3187"/>
    <w:rsid w:val="4199B718"/>
    <w:rsid w:val="41C4A5C6"/>
    <w:rsid w:val="423EAF48"/>
    <w:rsid w:val="424D2953"/>
    <w:rsid w:val="425973E8"/>
    <w:rsid w:val="42A7D2B3"/>
    <w:rsid w:val="42CAE4CC"/>
    <w:rsid w:val="42CEE6D5"/>
    <w:rsid w:val="433F6606"/>
    <w:rsid w:val="4355683C"/>
    <w:rsid w:val="436DD69E"/>
    <w:rsid w:val="43A7846C"/>
    <w:rsid w:val="43C0E76C"/>
    <w:rsid w:val="43E62673"/>
    <w:rsid w:val="4422E409"/>
    <w:rsid w:val="4426E7AC"/>
    <w:rsid w:val="4429F9AC"/>
    <w:rsid w:val="447E712D"/>
    <w:rsid w:val="4495C269"/>
    <w:rsid w:val="449BDC3D"/>
    <w:rsid w:val="44C4E9E1"/>
    <w:rsid w:val="44FCDB62"/>
    <w:rsid w:val="4500554D"/>
    <w:rsid w:val="4529CBCE"/>
    <w:rsid w:val="453141AF"/>
    <w:rsid w:val="4544786A"/>
    <w:rsid w:val="454A46A3"/>
    <w:rsid w:val="4586ED0C"/>
    <w:rsid w:val="45A93C92"/>
    <w:rsid w:val="45AA5E62"/>
    <w:rsid w:val="460D476D"/>
    <w:rsid w:val="46245CC2"/>
    <w:rsid w:val="462F8766"/>
    <w:rsid w:val="46555D8A"/>
    <w:rsid w:val="469FC01B"/>
    <w:rsid w:val="46A08767"/>
    <w:rsid w:val="470C81B4"/>
    <w:rsid w:val="47247125"/>
    <w:rsid w:val="4737C664"/>
    <w:rsid w:val="47493595"/>
    <w:rsid w:val="475D68AF"/>
    <w:rsid w:val="47C9FA61"/>
    <w:rsid w:val="47CD7B0F"/>
    <w:rsid w:val="48868DC3"/>
    <w:rsid w:val="488EABF6"/>
    <w:rsid w:val="489A4599"/>
    <w:rsid w:val="48BA3995"/>
    <w:rsid w:val="48EDFEC2"/>
    <w:rsid w:val="491D428C"/>
    <w:rsid w:val="49C8D40C"/>
    <w:rsid w:val="4A332023"/>
    <w:rsid w:val="4A6235BD"/>
    <w:rsid w:val="4AEDCDCC"/>
    <w:rsid w:val="4B1605C6"/>
    <w:rsid w:val="4B784273"/>
    <w:rsid w:val="4BB25C83"/>
    <w:rsid w:val="4BF8FD57"/>
    <w:rsid w:val="4C503E5A"/>
    <w:rsid w:val="4C532132"/>
    <w:rsid w:val="4CB912EC"/>
    <w:rsid w:val="4CBBDA97"/>
    <w:rsid w:val="4CC4025D"/>
    <w:rsid w:val="4CCB7AF5"/>
    <w:rsid w:val="4CEA1483"/>
    <w:rsid w:val="4D44CBF3"/>
    <w:rsid w:val="4D657D4F"/>
    <w:rsid w:val="4D9FEEAD"/>
    <w:rsid w:val="4DBCB485"/>
    <w:rsid w:val="4DF32789"/>
    <w:rsid w:val="4E0EB7D6"/>
    <w:rsid w:val="4E350A54"/>
    <w:rsid w:val="4E902E33"/>
    <w:rsid w:val="4E9521E8"/>
    <w:rsid w:val="4F488B50"/>
    <w:rsid w:val="4F6DDA2D"/>
    <w:rsid w:val="4F6FBB56"/>
    <w:rsid w:val="4F7A8712"/>
    <w:rsid w:val="4FACF240"/>
    <w:rsid w:val="4FB337C8"/>
    <w:rsid w:val="5019AF9E"/>
    <w:rsid w:val="505066C6"/>
    <w:rsid w:val="50516873"/>
    <w:rsid w:val="506EF8F7"/>
    <w:rsid w:val="509E6991"/>
    <w:rsid w:val="50A092A2"/>
    <w:rsid w:val="50A219BD"/>
    <w:rsid w:val="50A93576"/>
    <w:rsid w:val="50CEE5F3"/>
    <w:rsid w:val="5101A99B"/>
    <w:rsid w:val="51729AE3"/>
    <w:rsid w:val="51920B37"/>
    <w:rsid w:val="520C0A55"/>
    <w:rsid w:val="5243036D"/>
    <w:rsid w:val="528ADE53"/>
    <w:rsid w:val="52AD0FD5"/>
    <w:rsid w:val="52DC7594"/>
    <w:rsid w:val="52E4DDD8"/>
    <w:rsid w:val="52E838A4"/>
    <w:rsid w:val="52E87461"/>
    <w:rsid w:val="530FE7BB"/>
    <w:rsid w:val="531F1136"/>
    <w:rsid w:val="532EEC9C"/>
    <w:rsid w:val="533665EA"/>
    <w:rsid w:val="5361258C"/>
    <w:rsid w:val="53A93865"/>
    <w:rsid w:val="53D46E7D"/>
    <w:rsid w:val="542193F8"/>
    <w:rsid w:val="543D036F"/>
    <w:rsid w:val="547FE7D8"/>
    <w:rsid w:val="549F90F0"/>
    <w:rsid w:val="551089E3"/>
    <w:rsid w:val="551376D2"/>
    <w:rsid w:val="552113C7"/>
    <w:rsid w:val="55462175"/>
    <w:rsid w:val="5567D857"/>
    <w:rsid w:val="558988E7"/>
    <w:rsid w:val="55B50274"/>
    <w:rsid w:val="55BCAECF"/>
    <w:rsid w:val="55E2B394"/>
    <w:rsid w:val="56071E57"/>
    <w:rsid w:val="56155330"/>
    <w:rsid w:val="562A4B65"/>
    <w:rsid w:val="565B1174"/>
    <w:rsid w:val="569D24F0"/>
    <w:rsid w:val="56CBBC7E"/>
    <w:rsid w:val="571906A6"/>
    <w:rsid w:val="5722FB1A"/>
    <w:rsid w:val="5741459B"/>
    <w:rsid w:val="5782159F"/>
    <w:rsid w:val="5795FB68"/>
    <w:rsid w:val="57ACE57C"/>
    <w:rsid w:val="57C8744B"/>
    <w:rsid w:val="57C904DE"/>
    <w:rsid w:val="57D9721A"/>
    <w:rsid w:val="57E01961"/>
    <w:rsid w:val="57EFDAB1"/>
    <w:rsid w:val="57FF5E9E"/>
    <w:rsid w:val="580E499B"/>
    <w:rsid w:val="5831C86E"/>
    <w:rsid w:val="58377222"/>
    <w:rsid w:val="5849D380"/>
    <w:rsid w:val="584B8ABE"/>
    <w:rsid w:val="5860F80F"/>
    <w:rsid w:val="58791BE5"/>
    <w:rsid w:val="58B89164"/>
    <w:rsid w:val="595CEB39"/>
    <w:rsid w:val="596840F2"/>
    <w:rsid w:val="597CF972"/>
    <w:rsid w:val="59847E52"/>
    <w:rsid w:val="59A910D9"/>
    <w:rsid w:val="59C67864"/>
    <w:rsid w:val="5A0AFD21"/>
    <w:rsid w:val="5A1B5396"/>
    <w:rsid w:val="5A1EAA8F"/>
    <w:rsid w:val="5A661A76"/>
    <w:rsid w:val="5A76E089"/>
    <w:rsid w:val="5AC430D9"/>
    <w:rsid w:val="5AC9330E"/>
    <w:rsid w:val="5ACF1D88"/>
    <w:rsid w:val="5AD37CB1"/>
    <w:rsid w:val="5AE34B91"/>
    <w:rsid w:val="5B266D41"/>
    <w:rsid w:val="5B276CA4"/>
    <w:rsid w:val="5B3F3E4B"/>
    <w:rsid w:val="5B75AA7A"/>
    <w:rsid w:val="5B8AECF4"/>
    <w:rsid w:val="5B9A4282"/>
    <w:rsid w:val="5B9A5927"/>
    <w:rsid w:val="5BCBEC0E"/>
    <w:rsid w:val="5BFED0EC"/>
    <w:rsid w:val="5C0432D3"/>
    <w:rsid w:val="5C09E9F0"/>
    <w:rsid w:val="5C304B64"/>
    <w:rsid w:val="5C4F8295"/>
    <w:rsid w:val="5C77BF99"/>
    <w:rsid w:val="5C7DD7EB"/>
    <w:rsid w:val="5CA94326"/>
    <w:rsid w:val="5CAE48DD"/>
    <w:rsid w:val="5D3E011B"/>
    <w:rsid w:val="5D504B21"/>
    <w:rsid w:val="5D5A358E"/>
    <w:rsid w:val="5D5A92CB"/>
    <w:rsid w:val="5D75872F"/>
    <w:rsid w:val="5D76A2C6"/>
    <w:rsid w:val="5DEB385C"/>
    <w:rsid w:val="5E201958"/>
    <w:rsid w:val="5EFA092C"/>
    <w:rsid w:val="5F095316"/>
    <w:rsid w:val="5F0B9E39"/>
    <w:rsid w:val="5F586514"/>
    <w:rsid w:val="5FD0592D"/>
    <w:rsid w:val="5FD09331"/>
    <w:rsid w:val="5FDEBF04"/>
    <w:rsid w:val="6057C548"/>
    <w:rsid w:val="608B703F"/>
    <w:rsid w:val="6090FB2E"/>
    <w:rsid w:val="60A075FE"/>
    <w:rsid w:val="60D4120E"/>
    <w:rsid w:val="61609545"/>
    <w:rsid w:val="617D319E"/>
    <w:rsid w:val="6199CD24"/>
    <w:rsid w:val="61BF1E24"/>
    <w:rsid w:val="61CF08DE"/>
    <w:rsid w:val="61E05D1C"/>
    <w:rsid w:val="62B6D792"/>
    <w:rsid w:val="62ED2A46"/>
    <w:rsid w:val="630ED5DC"/>
    <w:rsid w:val="633E50E9"/>
    <w:rsid w:val="634F42BA"/>
    <w:rsid w:val="639272D8"/>
    <w:rsid w:val="63C5A630"/>
    <w:rsid w:val="63EBE255"/>
    <w:rsid w:val="63ED8C6D"/>
    <w:rsid w:val="63EF48CF"/>
    <w:rsid w:val="6403684C"/>
    <w:rsid w:val="64370C9C"/>
    <w:rsid w:val="647D7AD0"/>
    <w:rsid w:val="64BC7108"/>
    <w:rsid w:val="64EB3C15"/>
    <w:rsid w:val="655402E6"/>
    <w:rsid w:val="659192FE"/>
    <w:rsid w:val="66209E14"/>
    <w:rsid w:val="664BE648"/>
    <w:rsid w:val="665756C5"/>
    <w:rsid w:val="665D5430"/>
    <w:rsid w:val="66CDF9E7"/>
    <w:rsid w:val="66DCCFBC"/>
    <w:rsid w:val="67101E52"/>
    <w:rsid w:val="6722AB52"/>
    <w:rsid w:val="6726F82D"/>
    <w:rsid w:val="673E0866"/>
    <w:rsid w:val="6771EE2E"/>
    <w:rsid w:val="677682DC"/>
    <w:rsid w:val="67873255"/>
    <w:rsid w:val="67932AB0"/>
    <w:rsid w:val="67984238"/>
    <w:rsid w:val="67A033E7"/>
    <w:rsid w:val="67FCD93E"/>
    <w:rsid w:val="6802CA69"/>
    <w:rsid w:val="681766ED"/>
    <w:rsid w:val="6839231E"/>
    <w:rsid w:val="6877F534"/>
    <w:rsid w:val="688649B8"/>
    <w:rsid w:val="68B80FEB"/>
    <w:rsid w:val="69284CFD"/>
    <w:rsid w:val="6956A388"/>
    <w:rsid w:val="6978717E"/>
    <w:rsid w:val="69CB1699"/>
    <w:rsid w:val="69CEDD3D"/>
    <w:rsid w:val="6A1836AD"/>
    <w:rsid w:val="6A1EB891"/>
    <w:rsid w:val="6A596849"/>
    <w:rsid w:val="6A650073"/>
    <w:rsid w:val="6A820198"/>
    <w:rsid w:val="6ADEFEB0"/>
    <w:rsid w:val="6B3A8E17"/>
    <w:rsid w:val="6B5E30FD"/>
    <w:rsid w:val="6B70C190"/>
    <w:rsid w:val="6BB32769"/>
    <w:rsid w:val="6BF6B90F"/>
    <w:rsid w:val="6C10EE4F"/>
    <w:rsid w:val="6C24D1CE"/>
    <w:rsid w:val="6C2B3CEE"/>
    <w:rsid w:val="6C3698EE"/>
    <w:rsid w:val="6CF3FAA2"/>
    <w:rsid w:val="6D0BC20B"/>
    <w:rsid w:val="6D281A6B"/>
    <w:rsid w:val="6D36B49A"/>
    <w:rsid w:val="6D6993E7"/>
    <w:rsid w:val="6D729465"/>
    <w:rsid w:val="6D772EE6"/>
    <w:rsid w:val="6DA10B12"/>
    <w:rsid w:val="6DCDC08E"/>
    <w:rsid w:val="6DD0AA1F"/>
    <w:rsid w:val="6DEDAEBC"/>
    <w:rsid w:val="6DF59A31"/>
    <w:rsid w:val="6E1D0424"/>
    <w:rsid w:val="6E2995E3"/>
    <w:rsid w:val="6E39F11B"/>
    <w:rsid w:val="6E45C361"/>
    <w:rsid w:val="6E5E5E11"/>
    <w:rsid w:val="6E8CC23E"/>
    <w:rsid w:val="6E9B1202"/>
    <w:rsid w:val="6F5C8DC7"/>
    <w:rsid w:val="6FA1F3A8"/>
    <w:rsid w:val="6FDBD34D"/>
    <w:rsid w:val="700364B2"/>
    <w:rsid w:val="7004832D"/>
    <w:rsid w:val="7048675B"/>
    <w:rsid w:val="7056C35D"/>
    <w:rsid w:val="70A0B33E"/>
    <w:rsid w:val="70A52384"/>
    <w:rsid w:val="70D88335"/>
    <w:rsid w:val="71142747"/>
    <w:rsid w:val="71376FC4"/>
    <w:rsid w:val="713A5CA8"/>
    <w:rsid w:val="71601A03"/>
    <w:rsid w:val="717DB3FD"/>
    <w:rsid w:val="718B266A"/>
    <w:rsid w:val="71941F6C"/>
    <w:rsid w:val="72146E95"/>
    <w:rsid w:val="726C6C89"/>
    <w:rsid w:val="72B3C939"/>
    <w:rsid w:val="7368083F"/>
    <w:rsid w:val="7368C003"/>
    <w:rsid w:val="739AEBE2"/>
    <w:rsid w:val="73B7B00D"/>
    <w:rsid w:val="73F5E8A1"/>
    <w:rsid w:val="7409B2A1"/>
    <w:rsid w:val="74772D1D"/>
    <w:rsid w:val="74777A38"/>
    <w:rsid w:val="748F5692"/>
    <w:rsid w:val="749CE965"/>
    <w:rsid w:val="74C731EB"/>
    <w:rsid w:val="752DF899"/>
    <w:rsid w:val="752FCAE8"/>
    <w:rsid w:val="7553EC5A"/>
    <w:rsid w:val="75615645"/>
    <w:rsid w:val="75B00134"/>
    <w:rsid w:val="76295527"/>
    <w:rsid w:val="76E14EF0"/>
    <w:rsid w:val="76FD4593"/>
    <w:rsid w:val="7720CCBD"/>
    <w:rsid w:val="7741964F"/>
    <w:rsid w:val="7763270B"/>
    <w:rsid w:val="77B6A7D1"/>
    <w:rsid w:val="77CE72C6"/>
    <w:rsid w:val="7824A968"/>
    <w:rsid w:val="784F3896"/>
    <w:rsid w:val="789DE271"/>
    <w:rsid w:val="78AB5FC8"/>
    <w:rsid w:val="78D697CC"/>
    <w:rsid w:val="78DE09A8"/>
    <w:rsid w:val="78E139AA"/>
    <w:rsid w:val="79265749"/>
    <w:rsid w:val="79322351"/>
    <w:rsid w:val="79427697"/>
    <w:rsid w:val="795AF94E"/>
    <w:rsid w:val="798FB475"/>
    <w:rsid w:val="79DE1961"/>
    <w:rsid w:val="7A0AFA22"/>
    <w:rsid w:val="7A1A1630"/>
    <w:rsid w:val="7A3AE71A"/>
    <w:rsid w:val="7A4FB9D0"/>
    <w:rsid w:val="7A76AF8E"/>
    <w:rsid w:val="7A7CF142"/>
    <w:rsid w:val="7AB56C85"/>
    <w:rsid w:val="7B121853"/>
    <w:rsid w:val="7B2D054A"/>
    <w:rsid w:val="7B33CC1E"/>
    <w:rsid w:val="7B5F2296"/>
    <w:rsid w:val="7B716D5F"/>
    <w:rsid w:val="7B8AB8A1"/>
    <w:rsid w:val="7BF73113"/>
    <w:rsid w:val="7C1A2608"/>
    <w:rsid w:val="7C1FB294"/>
    <w:rsid w:val="7C399DBB"/>
    <w:rsid w:val="7C5988C9"/>
    <w:rsid w:val="7C64544F"/>
    <w:rsid w:val="7CC3A85C"/>
    <w:rsid w:val="7CCBB5AA"/>
    <w:rsid w:val="7CE55545"/>
    <w:rsid w:val="7CF60F3F"/>
    <w:rsid w:val="7D1BE694"/>
    <w:rsid w:val="7D1FF45D"/>
    <w:rsid w:val="7D3CE105"/>
    <w:rsid w:val="7D7174E4"/>
    <w:rsid w:val="7D781562"/>
    <w:rsid w:val="7D7E0DD4"/>
    <w:rsid w:val="7DDF7CBA"/>
    <w:rsid w:val="7DF27496"/>
    <w:rsid w:val="7E1071A3"/>
    <w:rsid w:val="7E1971C9"/>
    <w:rsid w:val="7E1D5633"/>
    <w:rsid w:val="7E81D796"/>
    <w:rsid w:val="7E926A71"/>
    <w:rsid w:val="7EA21203"/>
    <w:rsid w:val="7EFB3D5E"/>
    <w:rsid w:val="7F083258"/>
    <w:rsid w:val="7F1B8A2E"/>
    <w:rsid w:val="7F59A16E"/>
    <w:rsid w:val="7F81B2B6"/>
    <w:rsid w:val="7F9CFC53"/>
    <w:rsid w:val="7FC8FB3F"/>
    <w:rsid w:val="7FCC0C20"/>
    <w:rsid w:val="7FE0A432"/>
    <w:rsid w:val="7FE9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0DF6E3"/>
  <w15:chartTrackingRefBased/>
  <w15:docId w15:val="{AB882667-C329-4A4C-A2FD-7A5F0C51B5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rsid w:val="00CB7A1C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styleId="Literatura" w:customStyle="1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styleId="Rovnice" w:customStyle="1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styleId="Nadpis" w:customStyle="1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styleId="Ploha" w:customStyle="1">
    <w:name w:val="Příloha"/>
    <w:basedOn w:val="Normln"/>
    <w:pPr>
      <w:spacing w:before="60"/>
      <w:ind w:left="851" w:hanging="851"/>
    </w:pPr>
  </w:style>
  <w:style w:type="paragraph" w:styleId="Popisky" w:customStyle="1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styleId="Tabulka" w:customStyle="1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styleId="Bezodstavce" w:customStyle="1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styleId="Program" w:customStyle="1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styleId="st" w:customStyle="1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styleId="Zvraznn" w:customStyle="1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styleId="Nadpis-Obsah" w:customStyle="1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styleId="st-slice" w:customStyle="1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styleId="Pokec" w:customStyle="1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styleId="NadpisChar" w:customStyle="1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styleId="Nadpis3Char" w:customStyle="1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styleId="Nadpis2Char" w:customStyle="1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styleId="Nadpis1Char" w:customStyle="1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styleId="ZpatChar" w:customStyle="1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Odstavecseseznamem">
    <w:name w:val="List Paragraph"/>
    <w:basedOn w:val="Normln"/>
    <w:uiPriority w:val="34"/>
    <w:qFormat/>
    <w:rsid w:val="00241C3F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495F1D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character" w:styleId="Nevyeenzmnka">
    <w:name w:val="Unresolved Mention"/>
    <w:basedOn w:val="Standardnpsmoodstavce"/>
    <w:uiPriority w:val="99"/>
    <w:semiHidden/>
    <w:unhideWhenUsed/>
    <w:rsid w:val="0093430F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ntabulk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header" Target="head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22" /><Relationship Type="http://schemas.openxmlformats.org/officeDocument/2006/relationships/image" Target="/media/image.jpg" Id="R8aede24fdc3640ea" /><Relationship Type="http://schemas.openxmlformats.org/officeDocument/2006/relationships/header" Target="header4.xml" Id="R649cb2617f904001" /><Relationship Type="http://schemas.openxmlformats.org/officeDocument/2006/relationships/header" Target="header5.xml" Id="Re1c6b332b0114512" /><Relationship Type="http://schemas.openxmlformats.org/officeDocument/2006/relationships/image" Target="/media/image5.png" Id="Rd4bcad925a824a6d" /><Relationship Type="http://schemas.openxmlformats.org/officeDocument/2006/relationships/hyperlink" Target="https://github.com/hejci/Finalniprojekt" TargetMode="External" Id="R5f1c483efdf9467b" /><Relationship Type="http://schemas.openxmlformats.org/officeDocument/2006/relationships/image" Target="/media/image6.png" Id="R57244602def64418" /><Relationship Type="http://schemas.openxmlformats.org/officeDocument/2006/relationships/image" Target="/media/image8.png" Id="rId1672629451" /><Relationship Type="http://schemas.openxmlformats.org/officeDocument/2006/relationships/image" Target="/media/image9.png" Id="rId976323967" /><Relationship Type="http://schemas.openxmlformats.org/officeDocument/2006/relationships/image" Target="/media/imagea.png" Id="rId510957051" /><Relationship Type="http://schemas.openxmlformats.org/officeDocument/2006/relationships/hyperlink" Target="https://docs.flutter.dev/release/breaking-changes/buttons" TargetMode="External" Id="Rc6e05fe414a84ae3" /><Relationship Type="http://schemas.openxmlformats.org/officeDocument/2006/relationships/hyperlink" Target="https://docs.flutter.dev/cookbook/navigation/named-routes" TargetMode="External" Id="R6d9f109c1d9842cd" /><Relationship Type="http://schemas.openxmlformats.org/officeDocument/2006/relationships/hyperlink" Target="https://medium.com/@amazing_gs/complete-flutter-guide-how-to-implement-dark-mode-dynamic-theming-and-theme-switching-ddabaef48d5a" TargetMode="External" Id="R4a4ad216a4f24ceb" /><Relationship Type="http://schemas.openxmlformats.org/officeDocument/2006/relationships/hyperlink" Target="https://hhttps://www.youtube.com/watch?v=NNrUVtLQleQ" TargetMode="External" Id="Rc7f9888a12094b2c" /><Relationship Type="http://schemas.openxmlformats.org/officeDocument/2006/relationships/hyperlink" Target="https://medium.com/nybles/adding-bookmark-feature-using-firebase-firestore-in-flutter-app-b62b26e9cad" TargetMode="External" Id="R6815d2f5fd0949a1" /><Relationship Type="http://schemas.openxmlformats.org/officeDocument/2006/relationships/hyperlink" Target="https://www.youtube.com/watch?v=AyeeTYUdAes" TargetMode="External" Id="R5f8413d6328d4196" /><Relationship Type="http://schemas.openxmlformats.org/officeDocument/2006/relationships/hyperlink" Target="https://www.youtube.com/watch?v=b17bmcRpSuU" TargetMode="External" Id="Rb659f8f88eee448d" /><Relationship Type="http://schemas.openxmlformats.org/officeDocument/2006/relationships/hyperlink" Target="https://www.youtube.com/watch?v=Ccd5fIrCDSY" TargetMode="External" Id="R0d6b25ac736c4276" /><Relationship Type="http://schemas.openxmlformats.org/officeDocument/2006/relationships/hyperlink" Target="https://www.youtube.com/watch?v=XWfg_d2t_Hk" TargetMode="External" Id="R2a5d1e5eda704a98" /><Relationship Type="http://schemas.openxmlformats.org/officeDocument/2006/relationships/hyperlink" Target="https://www.youtube.com/watch?v=DcTGpViM2M0" TargetMode="External" Id="R47c9806087e845e8" /><Relationship Type="http://schemas.openxmlformats.org/officeDocument/2006/relationships/hyperlink" Target="https://www.youtube.com/watch?v=PxkCCIqzPHw" TargetMode="External" Id="Rec9713c6817946c2" /><Relationship Type="http://schemas.openxmlformats.org/officeDocument/2006/relationships/hyperlink" Target="https://www.youtube.com/watch?v=D6icsXS8NeA" TargetMode="External" Id="R29a7e727c9054310" /><Relationship Type="http://schemas.openxmlformats.org/officeDocument/2006/relationships/hyperlink" Target="https://www.youtube.com/watch?v=vLyBNfO10vw" TargetMode="External" Id="Rb669f955fd454201" /><Relationship Type="http://schemas.openxmlformats.org/officeDocument/2006/relationships/hyperlink" Target="https://docs.flutter.dev/cookbook/forms/retrieve-input" TargetMode="External" Id="Ra76cf548928b468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e8090a-bf5f-40c4-8d2e-ab1d374cf6cf" xsi:nil="true"/>
    <lcf76f155ced4ddcb4097134ff3c332f xmlns="c6923bba-a622-4eb3-88ae-b3a57eda1887">
      <Terms xmlns="http://schemas.microsoft.com/office/infopath/2007/PartnerControls"/>
    </lcf76f155ced4ddcb4097134ff3c332f>
    <ReferenceId xmlns="c6923bba-a622-4eb3-88ae-b3a57eda1887" xsi:nil="true"/>
    <SharedWithUsers xmlns="9de8090a-bf5f-40c4-8d2e-ab1d374cf6cf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67C0A576FFE4F8F9AB3D4F3CE4B3D" ma:contentTypeVersion="17" ma:contentTypeDescription="Create a new document." ma:contentTypeScope="" ma:versionID="dfc202f643ae3fd5d2ff14ce3149a5bb">
  <xsd:schema xmlns:xsd="http://www.w3.org/2001/XMLSchema" xmlns:xs="http://www.w3.org/2001/XMLSchema" xmlns:p="http://schemas.microsoft.com/office/2006/metadata/properties" xmlns:ns2="c6923bba-a622-4eb3-88ae-b3a57eda1887" xmlns:ns3="9de8090a-bf5f-40c4-8d2e-ab1d374cf6cf" targetNamespace="http://schemas.microsoft.com/office/2006/metadata/properties" ma:root="true" ma:fieldsID="816ab42af42ba479fc5ded855a1e809a" ns2:_="" ns3:_="">
    <xsd:import namespace="c6923bba-a622-4eb3-88ae-b3a57eda1887"/>
    <xsd:import namespace="9de8090a-bf5f-40c4-8d2e-ab1d374cf6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23bba-a622-4eb3-88ae-b3a57eda188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d0065fd-bf57-4990-b578-47e7e810b6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8090a-bf5f-40c4-8d2e-ab1d374cf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1280c2d-34f3-4d31-9536-a66ae3260400}" ma:internalName="TaxCatchAll" ma:showField="CatchAllData" ma:web="9de8090a-bf5f-40c4-8d2e-ab1d374cf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7BFB7-E25D-4FD8-AF7F-F255BA1F6853}">
  <ds:schemaRefs>
    <ds:schemaRef ds:uri="http://schemas.microsoft.com/office/2006/metadata/properties"/>
    <ds:schemaRef ds:uri="http://schemas.microsoft.com/office/infopath/2007/PartnerControls"/>
    <ds:schemaRef ds:uri="e4ce051f-df6f-45f4-8234-1fe038921a53"/>
  </ds:schemaRefs>
</ds:datastoreItem>
</file>

<file path=customXml/itemProps2.xml><?xml version="1.0" encoding="utf-8"?>
<ds:datastoreItem xmlns:ds="http://schemas.openxmlformats.org/officeDocument/2006/customXml" ds:itemID="{E69AF36A-5358-4D1F-83E4-6E4518D6FF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1E5ABD-C79A-484A-BCAC-9B16353660CE}"/>
</file>

<file path=customXml/itemProps4.xml><?xml version="1.0" encoding="utf-8"?>
<ds:datastoreItem xmlns:ds="http://schemas.openxmlformats.org/officeDocument/2006/customXml" ds:itemID="{38E886FD-4A54-44E3-B3DB-BDCD701771F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Šablona-MP.dot</ap:Template>
  <ap:Application>Microsoft Word for the web</ap:Application>
  <ap:DocSecurity>0</ap:DocSecurity>
  <ap:ScaleCrop>false</ap:ScaleCrop>
  <ap:Company>SŠIEŘ Rožnov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SŠIEŘ</dc:creator>
  <keywords/>
  <dc:description/>
  <lastModifiedBy>Tomáš Hejhal</lastModifiedBy>
  <revision>173</revision>
  <lastPrinted>2004-11-12T21:05:00.0000000Z</lastPrinted>
  <dcterms:created xsi:type="dcterms:W3CDTF">2025-01-05T03:22:00.0000000Z</dcterms:created>
  <dcterms:modified xsi:type="dcterms:W3CDTF">2025-01-13T22:44:00.2658728Z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0x010100C9267C0A576FFE4F8F9AB3D4F3CE4B3D</vt:lpwstr>
  </property>
  <property fmtid="{D5CDD505-2E9C-101B-9397-08002B2CF9AE}" pid="4" name="Order">
    <vt:r8>6700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{"FileActivityType":"9","FileActivityTimeStamp":"2024-12-31T18:21:58.200Z","FileActivityUsersOnPage":[{"DisplayName":"Tomáš Hejhal","Id":"it2108@sspu-opava.cz"}],"FileActivityNavigationId":null}</vt:lpwstr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ediaServiceImageTags">
    <vt:lpwstr/>
  </property>
</Properties>
</file>